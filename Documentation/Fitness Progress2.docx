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A8FC" w14:textId="77777777" w:rsidR="00091CAB" w:rsidRDefault="00091CAB" w:rsidP="004A2EC8">
      <w:pPr>
        <w:pStyle w:val="Titre"/>
        <w:rPr>
          <w:lang w:bidi="de-DE"/>
        </w:rPr>
      </w:pPr>
    </w:p>
    <w:p w14:paraId="39591418" w14:textId="6AB9B8D7" w:rsidR="00091CAB" w:rsidRPr="00091CAB" w:rsidRDefault="004A2EC8" w:rsidP="004A2EC8">
      <w:pPr>
        <w:pStyle w:val="Titre"/>
        <w:rPr>
          <w:sz w:val="96"/>
          <w:szCs w:val="96"/>
          <w:lang w:bidi="de-DE"/>
        </w:rPr>
      </w:pPr>
      <w:r w:rsidRPr="00091CAB">
        <w:rPr>
          <w:noProof/>
          <w:sz w:val="96"/>
          <w:szCs w:val="96"/>
          <w:lang w:val="en-US" w:eastAsia="zh-CN"/>
        </w:rPr>
        <mc:AlternateContent>
          <mc:Choice Requires="wps">
            <w:drawing>
              <wp:anchor distT="0" distB="0" distL="114300" distR="114300" simplePos="0" relativeHeight="251659264" behindDoc="1" locked="0" layoutInCell="1" allowOverlap="1" wp14:anchorId="0209A63F" wp14:editId="66EE14D0">
                <wp:simplePos x="0" y="0"/>
                <wp:positionH relativeFrom="page">
                  <wp:posOffset>-200121</wp:posOffset>
                </wp:positionH>
                <wp:positionV relativeFrom="page">
                  <wp:align>bottom</wp:align>
                </wp:positionV>
                <wp:extent cx="7760970" cy="4019550"/>
                <wp:effectExtent l="0" t="0" r="0" b="0"/>
                <wp:wrapNone/>
                <wp:docPr id="2" name="Rechteck 2" descr="Farbiges Rechteck"/>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434D0C" id="Rechteck 2" o:spid="_x0000_s1026" alt="Farbiges Rechteck" style="position:absolute;margin-left:-15.75pt;margin-top:0;width:611.1pt;height:316.5pt;z-index:-251657216;visibility:visible;mso-wrap-style:square;mso-height-percent:0;mso-wrap-distance-left:9pt;mso-wrap-distance-top:0;mso-wrap-distance-right:9pt;mso-wrap-distance-bottom:0;mso-position-horizontal:absolute;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" fillcolor="#393737 [814]" stroked="f" strokeweight="2pt">
                <w10:wrap anchorx="page" anchory="page"/>
              </v:rect>
            </w:pict>
          </mc:Fallback>
        </mc:AlternateContent>
      </w:r>
      <w:r w:rsidRPr="00091CAB">
        <w:rPr>
          <w:sz w:val="96"/>
          <w:szCs w:val="96"/>
          <w:lang w:bidi="de-DE"/>
        </w:rPr>
        <w:t>Fitness Progress</w:t>
      </w:r>
    </w:p>
    <w:p w14:paraId="7EBC9533" w14:textId="0A367D3B" w:rsidR="00091CAB" w:rsidRPr="00091CAB" w:rsidRDefault="00091CAB" w:rsidP="00091CAB">
      <w:pPr>
        <w:pStyle w:val="Sous-Titreprincipal"/>
        <w:rPr>
          <w:color w:val="767171" w:themeColor="background2" w:themeShade="80"/>
          <w:sz w:val="36"/>
          <w:szCs w:val="36"/>
        </w:rPr>
      </w:pPr>
      <w:r w:rsidRPr="00091CAB">
        <w:rPr>
          <w:sz w:val="36"/>
          <w:szCs w:val="36"/>
        </w:rPr>
        <w:t>DOCUMENTATION TECHNIQUE</w:t>
      </w:r>
    </w:p>
    <w:p w14:paraId="78610C44" w14:textId="3B05EBAF" w:rsidR="00091CAB" w:rsidRDefault="00091CAB" w:rsidP="004A2EC8">
      <w:pPr>
        <w:pStyle w:val="Titre"/>
        <w:rPr>
          <w:lang w:bidi="de-DE"/>
        </w:rPr>
      </w:pPr>
    </w:p>
    <w:p w14:paraId="6D2F5C88" w14:textId="71F50028" w:rsidR="00091CAB" w:rsidRPr="00091CAB" w:rsidRDefault="00091CAB">
      <w:pPr>
        <w:spacing w:after="200"/>
        <w:rPr>
          <w:rFonts w:eastAsiaTheme="majorEastAsia" w:cstheme="majorBidi"/>
          <w:bCs/>
          <w:color w:val="767171" w:themeColor="background2" w:themeShade="80"/>
          <w:sz w:val="72"/>
          <w:szCs w:val="52"/>
          <w:lang w:bidi="de-DE"/>
        </w:rPr>
      </w:pPr>
      <w:r>
        <w:rPr>
          <w:noProof/>
          <w:lang w:val="en-US" w:eastAsia="zh-CN"/>
        </w:rPr>
        <mc:AlternateContent>
          <mc:Choice Requires="wps">
            <w:drawing>
              <wp:anchor distT="0" distB="0" distL="114300" distR="114300" simplePos="0" relativeHeight="251662336" behindDoc="1" locked="0" layoutInCell="1" allowOverlap="1" wp14:anchorId="5DBF3C91" wp14:editId="49DCD6EA">
                <wp:simplePos x="0" y="0"/>
                <wp:positionH relativeFrom="margin">
                  <wp:align>left</wp:align>
                </wp:positionH>
                <wp:positionV relativeFrom="paragraph">
                  <wp:posOffset>2731003</wp:posOffset>
                </wp:positionV>
                <wp:extent cx="3407410" cy="2440940"/>
                <wp:effectExtent l="0" t="0" r="21590" b="16510"/>
                <wp:wrapTight wrapText="bothSides">
                  <wp:wrapPolygon edited="0">
                    <wp:start x="0" y="0"/>
                    <wp:lineTo x="0" y="21578"/>
                    <wp:lineTo x="21616" y="21578"/>
                    <wp:lineTo x="21616" y="0"/>
                    <wp:lineTo x="0" y="0"/>
                  </wp:wrapPolygon>
                </wp:wrapTight>
                <wp:docPr id="9" name="Zone de texte 9"/>
                <wp:cNvGraphicFramePr/>
                <a:graphic xmlns:a="http://schemas.openxmlformats.org/drawingml/2006/main">
                  <a:graphicData uri="http://schemas.microsoft.com/office/word/2010/wordprocessingShape">
                    <wps:wsp>
                      <wps:cNvSpPr txBox="1"/>
                      <wps:spPr>
                        <a:xfrm>
                          <a:off x="0" y="0"/>
                          <a:ext cx="3407410" cy="2440940"/>
                        </a:xfrm>
                        <a:prstGeom prst="rect">
                          <a:avLst/>
                        </a:prstGeom>
                        <a:solidFill>
                          <a:schemeClr val="lt1"/>
                        </a:solidFill>
                        <a:ln w="6350">
                          <a:solidFill>
                            <a:prstClr val="black"/>
                          </a:solidFill>
                        </a:ln>
                      </wps:spPr>
                      <wps:txbx>
                        <w:txbxContent>
                          <w:p w14:paraId="6A734636" w14:textId="77777777" w:rsidR="004A2EC8" w:rsidRDefault="004A2EC8" w:rsidP="004A2EC8">
                            <w:pPr>
                              <w:spacing w:line="360" w:lineRule="auto"/>
                              <w:jc w:val="center"/>
                            </w:pPr>
                          </w:p>
                          <w:p w14:paraId="7AC34E3A" w14:textId="77777777" w:rsidR="004A2EC8" w:rsidRDefault="004A2EC8" w:rsidP="004A2EC8">
                            <w:pPr>
                              <w:spacing w:line="360" w:lineRule="auto"/>
                              <w:jc w:val="center"/>
                            </w:pPr>
                          </w:p>
                          <w:p w14:paraId="2BB7E479" w14:textId="63597AA7" w:rsidR="004A2EC8" w:rsidRDefault="004A2EC8" w:rsidP="004A2EC8">
                            <w:pPr>
                              <w:spacing w:line="360" w:lineRule="auto"/>
                              <w:jc w:val="center"/>
                            </w:pPr>
                            <w:r>
                              <w:t>TRAVAIL PERSONNEL TECHNIQUE</w:t>
                            </w:r>
                          </w:p>
                          <w:p w14:paraId="6A5A8F34" w14:textId="77777777" w:rsidR="004A2EC8" w:rsidRDefault="004A2EC8" w:rsidP="004A2EC8">
                            <w:pPr>
                              <w:spacing w:line="360" w:lineRule="auto"/>
                              <w:jc w:val="center"/>
                            </w:pPr>
                            <w:r>
                              <w:t>Réalisé par Sergio Catalan</w:t>
                            </w:r>
                          </w:p>
                          <w:p w14:paraId="1D5DD707" w14:textId="084F6ECE" w:rsidR="004A2EC8" w:rsidRPr="004A2EC8" w:rsidRDefault="004A2EC8" w:rsidP="004A2EC8">
                            <w:pPr>
                              <w:spacing w:line="360" w:lineRule="auto"/>
                              <w:jc w:val="center"/>
                            </w:pPr>
                            <w:r>
                              <w:t xml:space="preserve">Enseignant : Mr Laurent </w:t>
                            </w:r>
                            <w:proofErr w:type="spellStart"/>
                            <w:r>
                              <w:t>Jayr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BF3C91" id="_x0000_t202" coordsize="21600,21600" o:spt="202" path="m,l,21600r21600,l21600,xe">
                <v:stroke joinstyle="miter"/>
                <v:path gradientshapeok="t" o:connecttype="rect"/>
              </v:shapetype>
              <v:shape id="Zone de texte 9" o:spid="_x0000_s1026" type="#_x0000_t202" style="position:absolute;margin-left:0;margin-top:215.05pt;width:268.3pt;height:192.2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" fillcolor="white [3201]" strokeweight=".5pt">
                <v:textbox>
                  <w:txbxContent>
                    <w:p w14:paraId="6A734636" w14:textId="77777777" w:rsidR="004A2EC8" w:rsidRDefault="004A2EC8" w:rsidP="004A2EC8">
                      <w:pPr>
                        <w:spacing w:line="360" w:lineRule="auto"/>
                        <w:jc w:val="center"/>
                      </w:pPr>
                    </w:p>
                    <w:p w14:paraId="7AC34E3A" w14:textId="77777777" w:rsidR="004A2EC8" w:rsidRDefault="004A2EC8" w:rsidP="004A2EC8">
                      <w:pPr>
                        <w:spacing w:line="360" w:lineRule="auto"/>
                        <w:jc w:val="center"/>
                      </w:pPr>
                    </w:p>
                    <w:p w14:paraId="2BB7E479" w14:textId="63597AA7" w:rsidR="004A2EC8" w:rsidRDefault="004A2EC8" w:rsidP="004A2EC8">
                      <w:pPr>
                        <w:spacing w:line="360" w:lineRule="auto"/>
                        <w:jc w:val="center"/>
                      </w:pPr>
                      <w:r>
                        <w:t>TRAVAIL PERSONNEL TECHNIQUE</w:t>
                      </w:r>
                    </w:p>
                    <w:p w14:paraId="6A5A8F34" w14:textId="77777777" w:rsidR="004A2EC8" w:rsidRDefault="004A2EC8" w:rsidP="004A2EC8">
                      <w:pPr>
                        <w:spacing w:line="360" w:lineRule="auto"/>
                        <w:jc w:val="center"/>
                      </w:pPr>
                      <w:r>
                        <w:t>Réalisé par Sergio Catalan</w:t>
                      </w:r>
                    </w:p>
                    <w:p w14:paraId="1D5DD707" w14:textId="084F6ECE" w:rsidR="004A2EC8" w:rsidRPr="004A2EC8" w:rsidRDefault="004A2EC8" w:rsidP="004A2EC8">
                      <w:pPr>
                        <w:spacing w:line="360" w:lineRule="auto"/>
                        <w:jc w:val="center"/>
                      </w:pPr>
                      <w:r>
                        <w:t xml:space="preserve">Enseignant : Mr Laurent </w:t>
                      </w:r>
                      <w:proofErr w:type="spellStart"/>
                      <w:r>
                        <w:t>Jayr</w:t>
                      </w:r>
                      <w:proofErr w:type="spellEnd"/>
                    </w:p>
                  </w:txbxContent>
                </v:textbox>
                <w10:wrap type="tight" anchorx="margin"/>
              </v:shape>
            </w:pict>
          </mc:Fallback>
        </mc:AlternateContent>
      </w:r>
      <w:r>
        <w:rPr>
          <w:lang w:bidi="de-DE"/>
        </w:rPr>
        <w:br w:type="page"/>
      </w:r>
    </w:p>
    <w:sdt>
      <w:sdtPr>
        <w:rPr>
          <w:rFonts w:eastAsiaTheme="minorEastAsia" w:cstheme="minorBidi"/>
          <w:b w:val="0"/>
          <w:color w:val="3B3838" w:themeColor="background2" w:themeShade="40"/>
          <w:sz w:val="28"/>
          <w:szCs w:val="22"/>
          <w:lang w:val="fr-FR" w:eastAsia="en-US"/>
        </w:rPr>
        <w:id w:val="-1400667612"/>
        <w:docPartObj>
          <w:docPartGallery w:val="Table of Contents"/>
          <w:docPartUnique/>
        </w:docPartObj>
      </w:sdtPr>
      <w:sdtEndPr>
        <w:rPr>
          <w:bCs/>
          <w:sz w:val="24"/>
        </w:rPr>
      </w:sdtEndPr>
      <w:sdtContent>
        <w:p w14:paraId="1CB9FF9A" w14:textId="684FBE3D" w:rsidR="00134E87" w:rsidRDefault="00134E87">
          <w:pPr>
            <w:pStyle w:val="En-ttedetabledesmatires"/>
          </w:pPr>
          <w:r>
            <w:rPr>
              <w:lang w:val="fr-FR"/>
            </w:rPr>
            <w:t>Table des matières</w:t>
          </w:r>
        </w:p>
        <w:p w14:paraId="2EE06648" w14:textId="6F10DD08" w:rsidR="001C760D" w:rsidRDefault="00134E87">
          <w:pPr>
            <w:pStyle w:val="TM1"/>
            <w:tabs>
              <w:tab w:val="right" w:leader="dot" w:pos="10024"/>
            </w:tabs>
            <w:rPr>
              <w:rFonts w:asciiTheme="minorHAnsi" w:hAnsiTheme="minorHAnsi"/>
              <w:noProof/>
              <w:color w:val="auto"/>
              <w:sz w:val="22"/>
              <w:lang w:eastAsia="fr-CH"/>
            </w:rPr>
          </w:pPr>
          <w:r>
            <w:fldChar w:fldCharType="begin"/>
          </w:r>
          <w:r>
            <w:instrText xml:space="preserve"> TOC \o "1-3" \h \z \u </w:instrText>
          </w:r>
          <w:r>
            <w:fldChar w:fldCharType="separate"/>
          </w:r>
          <w:hyperlink w:anchor="_Toc133487381" w:history="1">
            <w:r w:rsidR="001C760D" w:rsidRPr="001C3079">
              <w:rPr>
                <w:rStyle w:val="Lienhypertexte"/>
                <w:noProof/>
              </w:rPr>
              <w:t>1. Table des versions</w:t>
            </w:r>
            <w:r w:rsidR="001C760D">
              <w:rPr>
                <w:noProof/>
                <w:webHidden/>
              </w:rPr>
              <w:tab/>
            </w:r>
            <w:r w:rsidR="001C760D">
              <w:rPr>
                <w:noProof/>
                <w:webHidden/>
              </w:rPr>
              <w:fldChar w:fldCharType="begin"/>
            </w:r>
            <w:r w:rsidR="001C760D">
              <w:rPr>
                <w:noProof/>
                <w:webHidden/>
              </w:rPr>
              <w:instrText xml:space="preserve"> PAGEREF _Toc133487381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71C0B13E" w14:textId="1B89B714" w:rsidR="001C760D" w:rsidRDefault="00000000">
          <w:pPr>
            <w:pStyle w:val="TM1"/>
            <w:tabs>
              <w:tab w:val="right" w:leader="dot" w:pos="10024"/>
            </w:tabs>
            <w:rPr>
              <w:rFonts w:asciiTheme="minorHAnsi" w:hAnsiTheme="minorHAnsi"/>
              <w:noProof/>
              <w:color w:val="auto"/>
              <w:sz w:val="22"/>
              <w:lang w:eastAsia="fr-CH"/>
            </w:rPr>
          </w:pPr>
          <w:hyperlink w:anchor="_Toc133487382" w:history="1">
            <w:r w:rsidR="001C760D" w:rsidRPr="001C3079">
              <w:rPr>
                <w:rStyle w:val="Lienhypertexte"/>
                <w:noProof/>
              </w:rPr>
              <w:t>2. Introduction</w:t>
            </w:r>
            <w:r w:rsidR="001C760D">
              <w:rPr>
                <w:noProof/>
                <w:webHidden/>
              </w:rPr>
              <w:tab/>
            </w:r>
            <w:r w:rsidR="001C760D">
              <w:rPr>
                <w:noProof/>
                <w:webHidden/>
              </w:rPr>
              <w:fldChar w:fldCharType="begin"/>
            </w:r>
            <w:r w:rsidR="001C760D">
              <w:rPr>
                <w:noProof/>
                <w:webHidden/>
              </w:rPr>
              <w:instrText xml:space="preserve"> PAGEREF _Toc133487382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085C969B" w14:textId="4E868D45" w:rsidR="001C760D" w:rsidRDefault="00000000">
          <w:pPr>
            <w:pStyle w:val="TM1"/>
            <w:tabs>
              <w:tab w:val="right" w:leader="dot" w:pos="10024"/>
            </w:tabs>
            <w:rPr>
              <w:rFonts w:asciiTheme="minorHAnsi" w:hAnsiTheme="minorHAnsi"/>
              <w:noProof/>
              <w:color w:val="auto"/>
              <w:sz w:val="22"/>
              <w:lang w:eastAsia="fr-CH"/>
            </w:rPr>
          </w:pPr>
          <w:hyperlink w:anchor="_Toc133487383" w:history="1">
            <w:r w:rsidR="001C760D" w:rsidRPr="001C3079">
              <w:rPr>
                <w:rStyle w:val="Lienhypertexte"/>
                <w:noProof/>
              </w:rPr>
              <w:t>3. Rappel de l’énoncé</w:t>
            </w:r>
            <w:r w:rsidR="001C760D">
              <w:rPr>
                <w:noProof/>
                <w:webHidden/>
              </w:rPr>
              <w:tab/>
            </w:r>
            <w:r w:rsidR="001C760D">
              <w:rPr>
                <w:noProof/>
                <w:webHidden/>
              </w:rPr>
              <w:fldChar w:fldCharType="begin"/>
            </w:r>
            <w:r w:rsidR="001C760D">
              <w:rPr>
                <w:noProof/>
                <w:webHidden/>
              </w:rPr>
              <w:instrText xml:space="preserve"> PAGEREF _Toc133487383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630A6E2E" w14:textId="38DD97FE" w:rsidR="001C760D" w:rsidRDefault="00000000">
          <w:pPr>
            <w:pStyle w:val="TM2"/>
            <w:tabs>
              <w:tab w:val="right" w:leader="dot" w:pos="10024"/>
            </w:tabs>
            <w:rPr>
              <w:noProof/>
            </w:rPr>
          </w:pPr>
          <w:hyperlink w:anchor="_Toc133487384" w:history="1">
            <w:r w:rsidR="001C760D" w:rsidRPr="001C3079">
              <w:rPr>
                <w:rStyle w:val="Lienhypertexte"/>
                <w:noProof/>
              </w:rPr>
              <w:t>3.1</w:t>
            </w:r>
            <w:r w:rsidR="001C760D">
              <w:rPr>
                <w:noProof/>
                <w:webHidden/>
              </w:rPr>
              <w:tab/>
            </w:r>
            <w:r w:rsidR="001C760D">
              <w:rPr>
                <w:noProof/>
                <w:webHidden/>
              </w:rPr>
              <w:fldChar w:fldCharType="begin"/>
            </w:r>
            <w:r w:rsidR="001C760D">
              <w:rPr>
                <w:noProof/>
                <w:webHidden/>
              </w:rPr>
              <w:instrText xml:space="preserve"> PAGEREF _Toc133487384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2231CB8E" w14:textId="13D03873" w:rsidR="001C760D" w:rsidRDefault="00000000">
          <w:pPr>
            <w:pStyle w:val="TM1"/>
            <w:tabs>
              <w:tab w:val="right" w:leader="dot" w:pos="10024"/>
            </w:tabs>
            <w:rPr>
              <w:rFonts w:asciiTheme="minorHAnsi" w:hAnsiTheme="minorHAnsi"/>
              <w:noProof/>
              <w:color w:val="auto"/>
              <w:sz w:val="22"/>
              <w:lang w:eastAsia="fr-CH"/>
            </w:rPr>
          </w:pPr>
          <w:hyperlink w:anchor="_Toc133487385" w:history="1">
            <w:r w:rsidR="001C760D" w:rsidRPr="001C3079">
              <w:rPr>
                <w:rStyle w:val="Lienhypertexte"/>
                <w:noProof/>
              </w:rPr>
              <w:t>4. Planification</w:t>
            </w:r>
            <w:r w:rsidR="001C760D">
              <w:rPr>
                <w:noProof/>
                <w:webHidden/>
              </w:rPr>
              <w:tab/>
            </w:r>
            <w:r w:rsidR="001C760D">
              <w:rPr>
                <w:noProof/>
                <w:webHidden/>
              </w:rPr>
              <w:fldChar w:fldCharType="begin"/>
            </w:r>
            <w:r w:rsidR="001C760D">
              <w:rPr>
                <w:noProof/>
                <w:webHidden/>
              </w:rPr>
              <w:instrText xml:space="preserve"> PAGEREF _Toc133487385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6B5ACF30" w14:textId="46FC10D9" w:rsidR="001C760D" w:rsidRDefault="00000000">
          <w:pPr>
            <w:pStyle w:val="TM1"/>
            <w:tabs>
              <w:tab w:val="right" w:leader="dot" w:pos="10024"/>
            </w:tabs>
            <w:rPr>
              <w:rFonts w:asciiTheme="minorHAnsi" w:hAnsiTheme="minorHAnsi"/>
              <w:noProof/>
              <w:color w:val="auto"/>
              <w:sz w:val="22"/>
              <w:lang w:eastAsia="fr-CH"/>
            </w:rPr>
          </w:pPr>
          <w:hyperlink w:anchor="_Toc133487386" w:history="1">
            <w:r w:rsidR="001C760D" w:rsidRPr="001C3079">
              <w:rPr>
                <w:rStyle w:val="Lienhypertexte"/>
                <w:noProof/>
              </w:rPr>
              <w:t>5. Méthodologie en six étapes</w:t>
            </w:r>
            <w:r w:rsidR="001C760D">
              <w:rPr>
                <w:noProof/>
                <w:webHidden/>
              </w:rPr>
              <w:tab/>
            </w:r>
            <w:r w:rsidR="001C760D">
              <w:rPr>
                <w:noProof/>
                <w:webHidden/>
              </w:rPr>
              <w:fldChar w:fldCharType="begin"/>
            </w:r>
            <w:r w:rsidR="001C760D">
              <w:rPr>
                <w:noProof/>
                <w:webHidden/>
              </w:rPr>
              <w:instrText xml:space="preserve"> PAGEREF _Toc133487386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15CB6504" w14:textId="213F6374" w:rsidR="001C760D" w:rsidRDefault="00000000">
          <w:pPr>
            <w:pStyle w:val="TM1"/>
            <w:tabs>
              <w:tab w:val="right" w:leader="dot" w:pos="10024"/>
            </w:tabs>
            <w:rPr>
              <w:rFonts w:asciiTheme="minorHAnsi" w:hAnsiTheme="minorHAnsi"/>
              <w:noProof/>
              <w:color w:val="auto"/>
              <w:sz w:val="22"/>
              <w:lang w:eastAsia="fr-CH"/>
            </w:rPr>
          </w:pPr>
          <w:hyperlink w:anchor="_Toc133487387" w:history="1">
            <w:r w:rsidR="001C760D" w:rsidRPr="001C3079">
              <w:rPr>
                <w:rStyle w:val="Lienhypertexte"/>
                <w:noProof/>
              </w:rPr>
              <w:t>6. Implémentation</w:t>
            </w:r>
            <w:r w:rsidR="001C760D">
              <w:rPr>
                <w:noProof/>
                <w:webHidden/>
              </w:rPr>
              <w:tab/>
            </w:r>
            <w:r w:rsidR="001C760D">
              <w:rPr>
                <w:noProof/>
                <w:webHidden/>
              </w:rPr>
              <w:fldChar w:fldCharType="begin"/>
            </w:r>
            <w:r w:rsidR="001C760D">
              <w:rPr>
                <w:noProof/>
                <w:webHidden/>
              </w:rPr>
              <w:instrText xml:space="preserve"> PAGEREF _Toc133487387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36EF189B" w14:textId="61173B70" w:rsidR="001C760D" w:rsidRDefault="00000000">
          <w:pPr>
            <w:pStyle w:val="TM2"/>
            <w:tabs>
              <w:tab w:val="right" w:leader="dot" w:pos="10024"/>
            </w:tabs>
            <w:rPr>
              <w:noProof/>
            </w:rPr>
          </w:pPr>
          <w:hyperlink w:anchor="_Toc133487388" w:history="1">
            <w:r w:rsidR="001C760D" w:rsidRPr="001C3079">
              <w:rPr>
                <w:rStyle w:val="Lienhypertexte"/>
                <w:noProof/>
              </w:rPr>
              <w:t>6.1 Base de données</w:t>
            </w:r>
            <w:r w:rsidR="001C760D">
              <w:rPr>
                <w:noProof/>
                <w:webHidden/>
              </w:rPr>
              <w:tab/>
            </w:r>
            <w:r w:rsidR="001C760D">
              <w:rPr>
                <w:noProof/>
                <w:webHidden/>
              </w:rPr>
              <w:fldChar w:fldCharType="begin"/>
            </w:r>
            <w:r w:rsidR="001C760D">
              <w:rPr>
                <w:noProof/>
                <w:webHidden/>
              </w:rPr>
              <w:instrText xml:space="preserve"> PAGEREF _Toc133487388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0D8FB719" w14:textId="0125F056" w:rsidR="001C760D" w:rsidRDefault="00000000">
          <w:pPr>
            <w:pStyle w:val="TM2"/>
            <w:tabs>
              <w:tab w:val="right" w:leader="dot" w:pos="10024"/>
            </w:tabs>
            <w:rPr>
              <w:noProof/>
            </w:rPr>
          </w:pPr>
          <w:hyperlink w:anchor="_Toc133487389" w:history="1">
            <w:r w:rsidR="001C760D" w:rsidRPr="001C3079">
              <w:rPr>
                <w:rStyle w:val="Lienhypertexte"/>
                <w:noProof/>
              </w:rPr>
              <w:t>6.2 Fonctions javascripts</w:t>
            </w:r>
            <w:r w:rsidR="001C760D">
              <w:rPr>
                <w:noProof/>
                <w:webHidden/>
              </w:rPr>
              <w:tab/>
            </w:r>
            <w:r w:rsidR="001C760D">
              <w:rPr>
                <w:noProof/>
                <w:webHidden/>
              </w:rPr>
              <w:fldChar w:fldCharType="begin"/>
            </w:r>
            <w:r w:rsidR="001C760D">
              <w:rPr>
                <w:noProof/>
                <w:webHidden/>
              </w:rPr>
              <w:instrText xml:space="preserve"> PAGEREF _Toc133487389 \h </w:instrText>
            </w:r>
            <w:r w:rsidR="001C760D">
              <w:rPr>
                <w:noProof/>
                <w:webHidden/>
              </w:rPr>
            </w:r>
            <w:r w:rsidR="001C760D">
              <w:rPr>
                <w:noProof/>
                <w:webHidden/>
              </w:rPr>
              <w:fldChar w:fldCharType="separate"/>
            </w:r>
            <w:r w:rsidR="001C760D">
              <w:rPr>
                <w:noProof/>
                <w:webHidden/>
              </w:rPr>
              <w:t>3</w:t>
            </w:r>
            <w:r w:rsidR="001C760D">
              <w:rPr>
                <w:noProof/>
                <w:webHidden/>
              </w:rPr>
              <w:fldChar w:fldCharType="end"/>
            </w:r>
          </w:hyperlink>
        </w:p>
        <w:p w14:paraId="268F69C0" w14:textId="5D6FE3D1" w:rsidR="00134E87" w:rsidRDefault="00134E87">
          <w:r>
            <w:rPr>
              <w:bCs/>
              <w:lang w:val="fr-FR"/>
            </w:rPr>
            <w:fldChar w:fldCharType="end"/>
          </w:r>
        </w:p>
      </w:sdtContent>
    </w:sdt>
    <w:p w14:paraId="6B4E6F04" w14:textId="479277BC" w:rsidR="00134E87" w:rsidRDefault="00134E87" w:rsidP="00134E87">
      <w:pPr>
        <w:pStyle w:val="Titre1"/>
        <w:rPr>
          <w:lang w:bidi="de-DE"/>
        </w:rPr>
      </w:pPr>
    </w:p>
    <w:p w14:paraId="59084721" w14:textId="77777777" w:rsidR="00134E87" w:rsidRDefault="00134E87">
      <w:pPr>
        <w:spacing w:after="200"/>
        <w:rPr>
          <w:rFonts w:eastAsiaTheme="majorEastAsia" w:cstheme="majorBidi"/>
          <w:color w:val="061F57" w:themeColor="text2" w:themeShade="BF"/>
          <w:kern w:val="28"/>
          <w:sz w:val="52"/>
          <w:szCs w:val="32"/>
          <w:lang w:bidi="de-DE"/>
        </w:rPr>
      </w:pPr>
      <w:r>
        <w:rPr>
          <w:lang w:bidi="de-DE"/>
        </w:rPr>
        <w:br w:type="page"/>
      </w:r>
    </w:p>
    <w:p w14:paraId="4CADAED1" w14:textId="4BEEA57B" w:rsidR="001C760D" w:rsidRDefault="00134E87" w:rsidP="001C760D">
      <w:pPr>
        <w:pStyle w:val="Titre1"/>
      </w:pPr>
      <w:bookmarkStart w:id="0" w:name="_Toc133487381"/>
      <w:r>
        <w:lastRenderedPageBreak/>
        <w:t>1.</w:t>
      </w:r>
      <w:r w:rsidR="00A42093">
        <w:t xml:space="preserve"> T</w:t>
      </w:r>
      <w:r>
        <w:t>able des versions</w:t>
      </w:r>
      <w:bookmarkEnd w:id="0"/>
    </w:p>
    <w:tbl>
      <w:tblPr>
        <w:tblStyle w:val="Grilledutableau"/>
        <w:tblW w:w="0" w:type="auto"/>
        <w:tblLook w:val="04A0" w:firstRow="1" w:lastRow="0" w:firstColumn="1" w:lastColumn="0" w:noHBand="0" w:noVBand="1"/>
      </w:tblPr>
      <w:tblGrid>
        <w:gridCol w:w="2506"/>
        <w:gridCol w:w="2506"/>
        <w:gridCol w:w="2506"/>
        <w:gridCol w:w="2506"/>
      </w:tblGrid>
      <w:tr w:rsidR="001C760D" w14:paraId="0C3C7C20" w14:textId="77777777" w:rsidTr="001C760D">
        <w:tc>
          <w:tcPr>
            <w:tcW w:w="2506" w:type="dxa"/>
            <w:shd w:val="clear" w:color="auto" w:fill="AEAAAA" w:themeFill="background2" w:themeFillShade="BF"/>
          </w:tcPr>
          <w:p w14:paraId="2EC4FE8E" w14:textId="12944831" w:rsidR="001C760D" w:rsidRPr="001C760D" w:rsidRDefault="001C760D" w:rsidP="001C760D">
            <w:pPr>
              <w:rPr>
                <w:b/>
                <w:bCs/>
                <w:color w:val="0F0D29" w:themeColor="text1"/>
              </w:rPr>
            </w:pPr>
            <w:r w:rsidRPr="001C760D">
              <w:rPr>
                <w:b/>
                <w:bCs/>
                <w:color w:val="0F0D29" w:themeColor="text1"/>
              </w:rPr>
              <w:t>Version</w:t>
            </w:r>
          </w:p>
        </w:tc>
        <w:tc>
          <w:tcPr>
            <w:tcW w:w="2506" w:type="dxa"/>
            <w:shd w:val="clear" w:color="auto" w:fill="AEAAAA" w:themeFill="background2" w:themeFillShade="BF"/>
          </w:tcPr>
          <w:p w14:paraId="566656F1" w14:textId="5CCDD5FB" w:rsidR="001C760D" w:rsidRPr="001C760D" w:rsidRDefault="001C760D" w:rsidP="001C760D">
            <w:pPr>
              <w:rPr>
                <w:b/>
                <w:bCs/>
                <w:color w:val="0F0D29" w:themeColor="text1"/>
              </w:rPr>
            </w:pPr>
            <w:r w:rsidRPr="001C760D">
              <w:rPr>
                <w:b/>
                <w:bCs/>
                <w:color w:val="0F0D29" w:themeColor="text1"/>
              </w:rPr>
              <w:t>Nom</w:t>
            </w:r>
          </w:p>
        </w:tc>
        <w:tc>
          <w:tcPr>
            <w:tcW w:w="2506" w:type="dxa"/>
            <w:shd w:val="clear" w:color="auto" w:fill="AEAAAA" w:themeFill="background2" w:themeFillShade="BF"/>
          </w:tcPr>
          <w:p w14:paraId="2F222EB9" w14:textId="3CBADEBC" w:rsidR="001C760D" w:rsidRPr="001C760D" w:rsidRDefault="001C760D" w:rsidP="001C760D">
            <w:pPr>
              <w:rPr>
                <w:b/>
                <w:bCs/>
                <w:color w:val="0F0D29" w:themeColor="text1"/>
              </w:rPr>
            </w:pPr>
            <w:r w:rsidRPr="001C760D">
              <w:rPr>
                <w:b/>
                <w:bCs/>
                <w:color w:val="0F0D29" w:themeColor="text1"/>
              </w:rPr>
              <w:t>Période début</w:t>
            </w:r>
          </w:p>
        </w:tc>
        <w:tc>
          <w:tcPr>
            <w:tcW w:w="2506" w:type="dxa"/>
            <w:shd w:val="clear" w:color="auto" w:fill="AEAAAA" w:themeFill="background2" w:themeFillShade="BF"/>
          </w:tcPr>
          <w:p w14:paraId="4D673A82" w14:textId="5CEE565B" w:rsidR="001C760D" w:rsidRPr="001C760D" w:rsidRDefault="001C760D" w:rsidP="001C760D">
            <w:pPr>
              <w:rPr>
                <w:b/>
                <w:bCs/>
                <w:color w:val="0F0D29" w:themeColor="text1"/>
              </w:rPr>
            </w:pPr>
            <w:r w:rsidRPr="001C760D">
              <w:rPr>
                <w:b/>
                <w:bCs/>
                <w:color w:val="0F0D29" w:themeColor="text1"/>
              </w:rPr>
              <w:t>Période fin</w:t>
            </w:r>
          </w:p>
        </w:tc>
      </w:tr>
      <w:tr w:rsidR="001C760D" w14:paraId="63C54C73" w14:textId="77777777" w:rsidTr="001C760D">
        <w:tc>
          <w:tcPr>
            <w:tcW w:w="2506" w:type="dxa"/>
          </w:tcPr>
          <w:p w14:paraId="07728483" w14:textId="1C7280B9" w:rsidR="001C760D" w:rsidRDefault="001C760D" w:rsidP="004D596C">
            <w:r>
              <w:t>1.0.0</w:t>
            </w:r>
          </w:p>
        </w:tc>
        <w:tc>
          <w:tcPr>
            <w:tcW w:w="2506" w:type="dxa"/>
          </w:tcPr>
          <w:p w14:paraId="4F52417F" w14:textId="25C22FC5" w:rsidR="001C760D" w:rsidRDefault="001C760D" w:rsidP="001C760D">
            <w:r>
              <w:t>Fitness Progress</w:t>
            </w:r>
          </w:p>
        </w:tc>
        <w:tc>
          <w:tcPr>
            <w:tcW w:w="2506" w:type="dxa"/>
          </w:tcPr>
          <w:p w14:paraId="21A78FE9" w14:textId="65E936E0" w:rsidR="001C760D" w:rsidRDefault="001C760D" w:rsidP="001C760D">
            <w:r>
              <w:t>27.04.2023</w:t>
            </w:r>
          </w:p>
        </w:tc>
        <w:tc>
          <w:tcPr>
            <w:tcW w:w="2506" w:type="dxa"/>
          </w:tcPr>
          <w:p w14:paraId="3448B144" w14:textId="50530DD1" w:rsidR="001C760D" w:rsidRDefault="001C760D" w:rsidP="001C760D">
            <w:r>
              <w:t>17.05.2023</w:t>
            </w:r>
          </w:p>
        </w:tc>
      </w:tr>
    </w:tbl>
    <w:p w14:paraId="0275C5D5" w14:textId="77777777" w:rsidR="001C760D" w:rsidRDefault="001C760D" w:rsidP="001C760D"/>
    <w:p w14:paraId="47CE2015" w14:textId="73675591" w:rsidR="00134E87" w:rsidRDefault="00134E87" w:rsidP="00134E87">
      <w:pPr>
        <w:pStyle w:val="Titre1"/>
      </w:pPr>
      <w:bookmarkStart w:id="1" w:name="_Toc133487382"/>
      <w:r>
        <w:t>2. Introduction</w:t>
      </w:r>
      <w:bookmarkEnd w:id="1"/>
    </w:p>
    <w:p w14:paraId="1C099F90" w14:textId="5797F024" w:rsidR="00A42093" w:rsidRDefault="00A42093" w:rsidP="00134E87">
      <w:pPr>
        <w:pStyle w:val="Titre1"/>
      </w:pPr>
      <w:bookmarkStart w:id="2" w:name="_Toc133487383"/>
      <w:r>
        <w:t>3. Rappel de l’énoncé</w:t>
      </w:r>
      <w:bookmarkEnd w:id="2"/>
    </w:p>
    <w:p w14:paraId="6A10B602" w14:textId="47C6A460" w:rsidR="001C760D" w:rsidRDefault="001C760D" w:rsidP="001C760D">
      <w:pPr>
        <w:pStyle w:val="Titre2"/>
      </w:pPr>
      <w:bookmarkStart w:id="3" w:name="_Toc133487384"/>
      <w:r>
        <w:t>3.1</w:t>
      </w:r>
      <w:bookmarkEnd w:id="3"/>
      <w:r>
        <w:t xml:space="preserve"> Organisation</w:t>
      </w:r>
    </w:p>
    <w:tbl>
      <w:tblPr>
        <w:tblStyle w:val="Grilledutableau"/>
        <w:tblW w:w="0" w:type="auto"/>
        <w:tblLook w:val="04A0" w:firstRow="1" w:lastRow="0" w:firstColumn="1" w:lastColumn="0" w:noHBand="0" w:noVBand="1"/>
      </w:tblPr>
      <w:tblGrid>
        <w:gridCol w:w="3341"/>
        <w:gridCol w:w="3341"/>
        <w:gridCol w:w="3342"/>
      </w:tblGrid>
      <w:tr w:rsidR="001C760D" w14:paraId="199D05FB" w14:textId="77777777" w:rsidTr="001C760D">
        <w:tc>
          <w:tcPr>
            <w:tcW w:w="3341" w:type="dxa"/>
          </w:tcPr>
          <w:p w14:paraId="5C4DF105" w14:textId="44C58889" w:rsidR="001C760D" w:rsidRPr="001C760D" w:rsidRDefault="001C760D" w:rsidP="001C760D">
            <w:pPr>
              <w:rPr>
                <w:b/>
                <w:bCs/>
              </w:rPr>
            </w:pPr>
            <w:r w:rsidRPr="001C760D">
              <w:rPr>
                <w:b/>
                <w:bCs/>
              </w:rPr>
              <w:t>Statu</w:t>
            </w:r>
          </w:p>
        </w:tc>
        <w:tc>
          <w:tcPr>
            <w:tcW w:w="3341" w:type="dxa"/>
          </w:tcPr>
          <w:p w14:paraId="35243D23" w14:textId="1AF9482B" w:rsidR="001C760D" w:rsidRPr="001C760D" w:rsidRDefault="001C760D" w:rsidP="001C760D">
            <w:pPr>
              <w:rPr>
                <w:b/>
                <w:bCs/>
              </w:rPr>
            </w:pPr>
            <w:r w:rsidRPr="001C760D">
              <w:rPr>
                <w:b/>
                <w:bCs/>
              </w:rPr>
              <w:t>Nom</w:t>
            </w:r>
          </w:p>
        </w:tc>
        <w:tc>
          <w:tcPr>
            <w:tcW w:w="3342" w:type="dxa"/>
          </w:tcPr>
          <w:p w14:paraId="4A4A25E8" w14:textId="689A3373" w:rsidR="001C760D" w:rsidRPr="001C760D" w:rsidRDefault="001C760D" w:rsidP="001C760D">
            <w:pPr>
              <w:rPr>
                <w:b/>
                <w:bCs/>
              </w:rPr>
            </w:pPr>
            <w:proofErr w:type="gramStart"/>
            <w:r w:rsidRPr="001C760D">
              <w:rPr>
                <w:b/>
                <w:bCs/>
              </w:rPr>
              <w:t>Email</w:t>
            </w:r>
            <w:r w:rsidR="00584DDD">
              <w:rPr>
                <w:b/>
                <w:bCs/>
              </w:rPr>
              <w:t>s</w:t>
            </w:r>
            <w:proofErr w:type="gramEnd"/>
          </w:p>
        </w:tc>
      </w:tr>
      <w:tr w:rsidR="001C760D" w14:paraId="6D5C7CFD" w14:textId="77777777" w:rsidTr="001C760D">
        <w:tc>
          <w:tcPr>
            <w:tcW w:w="3341" w:type="dxa"/>
          </w:tcPr>
          <w:p w14:paraId="37FB39B6" w14:textId="23CD9084" w:rsidR="001C760D" w:rsidRPr="001C760D" w:rsidRDefault="001C760D" w:rsidP="001C760D">
            <w:pPr>
              <w:rPr>
                <w:b/>
                <w:bCs/>
              </w:rPr>
            </w:pPr>
            <w:r w:rsidRPr="001C760D">
              <w:rPr>
                <w:b/>
                <w:bCs/>
                <w:color w:val="00B050"/>
              </w:rPr>
              <w:t>Élève</w:t>
            </w:r>
          </w:p>
        </w:tc>
        <w:tc>
          <w:tcPr>
            <w:tcW w:w="3341" w:type="dxa"/>
          </w:tcPr>
          <w:p w14:paraId="3BE1D88E" w14:textId="13ACA88E" w:rsidR="001C760D" w:rsidRDefault="001C760D" w:rsidP="001C760D">
            <w:r>
              <w:t>Sergio Catalan</w:t>
            </w:r>
          </w:p>
        </w:tc>
        <w:tc>
          <w:tcPr>
            <w:tcW w:w="3342" w:type="dxa"/>
          </w:tcPr>
          <w:p w14:paraId="623D8677" w14:textId="5E2D0618" w:rsidR="001C760D" w:rsidRDefault="00000000" w:rsidP="001C760D">
            <w:hyperlink r:id="rId6" w:history="1">
              <w:r w:rsidR="001C760D" w:rsidRPr="00862FC3">
                <w:rPr>
                  <w:rStyle w:val="Lienhypertexte"/>
                </w:rPr>
                <w:t>sergio.ctlng@eduge.ch</w:t>
              </w:r>
            </w:hyperlink>
          </w:p>
        </w:tc>
      </w:tr>
      <w:tr w:rsidR="001C760D" w14:paraId="7514EB95" w14:textId="77777777" w:rsidTr="001C760D">
        <w:tc>
          <w:tcPr>
            <w:tcW w:w="3341" w:type="dxa"/>
          </w:tcPr>
          <w:p w14:paraId="1033D61F" w14:textId="390C07D5" w:rsidR="001C760D" w:rsidRPr="001C760D" w:rsidRDefault="001C760D" w:rsidP="001C760D">
            <w:pPr>
              <w:rPr>
                <w:b/>
                <w:bCs/>
                <w:color w:val="FF0000"/>
              </w:rPr>
            </w:pPr>
            <w:r w:rsidRPr="001C760D">
              <w:rPr>
                <w:b/>
                <w:bCs/>
                <w:color w:val="FF0000"/>
              </w:rPr>
              <w:t>Formateur</w:t>
            </w:r>
          </w:p>
        </w:tc>
        <w:tc>
          <w:tcPr>
            <w:tcW w:w="3341" w:type="dxa"/>
          </w:tcPr>
          <w:p w14:paraId="2FAA1F6E" w14:textId="2332A657" w:rsidR="001C760D" w:rsidRDefault="001C760D" w:rsidP="001C760D">
            <w:r>
              <w:t xml:space="preserve">Lurent </w:t>
            </w:r>
            <w:proofErr w:type="spellStart"/>
            <w:r>
              <w:t>Jayr</w:t>
            </w:r>
            <w:proofErr w:type="spellEnd"/>
          </w:p>
        </w:tc>
        <w:tc>
          <w:tcPr>
            <w:tcW w:w="3342" w:type="dxa"/>
          </w:tcPr>
          <w:p w14:paraId="2C849355" w14:textId="2C4E7CCB" w:rsidR="001C760D" w:rsidRDefault="00000000" w:rsidP="001C760D">
            <w:hyperlink r:id="rId7" w:history="1">
              <w:r w:rsidR="001C760D" w:rsidRPr="00862FC3">
                <w:rPr>
                  <w:rStyle w:val="Lienhypertexte"/>
                </w:rPr>
                <w:t>edu-jayrl@eduge.ch</w:t>
              </w:r>
            </w:hyperlink>
            <w:r w:rsidR="001C760D">
              <w:t xml:space="preserve"> </w:t>
            </w:r>
          </w:p>
        </w:tc>
      </w:tr>
      <w:tr w:rsidR="001C760D" w14:paraId="3780E29F" w14:textId="77777777" w:rsidTr="001C760D">
        <w:tc>
          <w:tcPr>
            <w:tcW w:w="3341" w:type="dxa"/>
          </w:tcPr>
          <w:p w14:paraId="3E9EACD0" w14:textId="16F2B8F4" w:rsidR="001C760D" w:rsidRPr="001C760D" w:rsidRDefault="001C760D" w:rsidP="001C760D">
            <w:pPr>
              <w:rPr>
                <w:b/>
                <w:bCs/>
              </w:rPr>
            </w:pPr>
            <w:r w:rsidRPr="001C760D">
              <w:rPr>
                <w:b/>
                <w:bCs/>
                <w:color w:val="00B0F0"/>
              </w:rPr>
              <w:t>Expert</w:t>
            </w:r>
          </w:p>
        </w:tc>
        <w:tc>
          <w:tcPr>
            <w:tcW w:w="3341" w:type="dxa"/>
          </w:tcPr>
          <w:p w14:paraId="685880CD" w14:textId="77777777" w:rsidR="001C760D" w:rsidRDefault="001C760D" w:rsidP="001C760D"/>
        </w:tc>
        <w:tc>
          <w:tcPr>
            <w:tcW w:w="3342" w:type="dxa"/>
          </w:tcPr>
          <w:p w14:paraId="26521F20" w14:textId="77777777" w:rsidR="001C760D" w:rsidRDefault="001C760D" w:rsidP="001C760D"/>
        </w:tc>
      </w:tr>
      <w:tr w:rsidR="001C760D" w14:paraId="3B785A12" w14:textId="77777777" w:rsidTr="001C760D">
        <w:tc>
          <w:tcPr>
            <w:tcW w:w="3341" w:type="dxa"/>
          </w:tcPr>
          <w:p w14:paraId="6682B8FD" w14:textId="3EBB2197" w:rsidR="001C760D" w:rsidRPr="001C760D" w:rsidRDefault="001C760D" w:rsidP="001C760D">
            <w:pPr>
              <w:rPr>
                <w:b/>
                <w:bCs/>
              </w:rPr>
            </w:pPr>
            <w:r w:rsidRPr="001C760D">
              <w:rPr>
                <w:b/>
                <w:bCs/>
                <w:color w:val="00B0F0"/>
              </w:rPr>
              <w:t>Expert</w:t>
            </w:r>
          </w:p>
        </w:tc>
        <w:tc>
          <w:tcPr>
            <w:tcW w:w="3341" w:type="dxa"/>
          </w:tcPr>
          <w:p w14:paraId="3FFFA9D6" w14:textId="77777777" w:rsidR="001C760D" w:rsidRDefault="001C760D" w:rsidP="001C760D"/>
        </w:tc>
        <w:tc>
          <w:tcPr>
            <w:tcW w:w="3342" w:type="dxa"/>
          </w:tcPr>
          <w:p w14:paraId="4E234E1C" w14:textId="77777777" w:rsidR="001C760D" w:rsidRDefault="001C760D" w:rsidP="001C760D"/>
        </w:tc>
      </w:tr>
    </w:tbl>
    <w:p w14:paraId="3E712144" w14:textId="77777777" w:rsidR="00584DDD" w:rsidRDefault="00584DDD" w:rsidP="00584DDD">
      <w:pPr>
        <w:pStyle w:val="Titre2"/>
      </w:pPr>
    </w:p>
    <w:p w14:paraId="5C397713" w14:textId="5BE6C06E" w:rsidR="001C760D" w:rsidRPr="001C760D" w:rsidRDefault="00584DDD" w:rsidP="00584DDD">
      <w:pPr>
        <w:pStyle w:val="Titre2"/>
      </w:pPr>
      <w:r>
        <w:t>3.2 Objectif</w:t>
      </w:r>
    </w:p>
    <w:p w14:paraId="37B7BAFA" w14:textId="476939CA" w:rsidR="00A42093" w:rsidRDefault="00A42093" w:rsidP="00134E87">
      <w:pPr>
        <w:pStyle w:val="Titre1"/>
      </w:pPr>
      <w:bookmarkStart w:id="4" w:name="_Toc133487385"/>
      <w:r>
        <w:t>4. Planification</w:t>
      </w:r>
      <w:bookmarkEnd w:id="4"/>
    </w:p>
    <w:p w14:paraId="7CB118F0" w14:textId="20A25A39" w:rsidR="004F2BD3" w:rsidRDefault="004F2BD3" w:rsidP="004F2BD3">
      <w:pPr>
        <w:pStyle w:val="Titre2"/>
      </w:pPr>
      <w:r>
        <w:t xml:space="preserve">4.1 Product </w:t>
      </w:r>
      <w:proofErr w:type="spellStart"/>
      <w:r>
        <w:t>backlog</w:t>
      </w:r>
      <w:proofErr w:type="spellEnd"/>
    </w:p>
    <w:p w14:paraId="45CB4F70" w14:textId="77777777" w:rsidR="004D596C" w:rsidRDefault="004D596C" w:rsidP="004D596C"/>
    <w:tbl>
      <w:tblPr>
        <w:tblStyle w:val="Grilledutableau"/>
        <w:tblW w:w="0" w:type="auto"/>
        <w:tblLook w:val="04A0" w:firstRow="1" w:lastRow="0" w:firstColumn="1" w:lastColumn="0" w:noHBand="0" w:noVBand="1"/>
      </w:tblPr>
      <w:tblGrid>
        <w:gridCol w:w="5012"/>
        <w:gridCol w:w="5012"/>
      </w:tblGrid>
      <w:tr w:rsidR="005D6436" w14:paraId="53728C71" w14:textId="77777777" w:rsidTr="00AF4E81">
        <w:tc>
          <w:tcPr>
            <w:tcW w:w="5012" w:type="dxa"/>
          </w:tcPr>
          <w:p w14:paraId="7E2CA09F" w14:textId="77777777" w:rsidR="005D6436" w:rsidRDefault="005D6436" w:rsidP="00AF4E81">
            <w:r>
              <w:t>Nom</w:t>
            </w:r>
          </w:p>
        </w:tc>
        <w:tc>
          <w:tcPr>
            <w:tcW w:w="5012" w:type="dxa"/>
          </w:tcPr>
          <w:p w14:paraId="111AFD42" w14:textId="39604D83" w:rsidR="005D6436" w:rsidRDefault="005D6436" w:rsidP="00AF4E81">
            <w:r>
              <w:t>S1 : Création d</w:t>
            </w:r>
            <w:r>
              <w:t>’un dépôt GIT</w:t>
            </w:r>
          </w:p>
        </w:tc>
      </w:tr>
      <w:tr w:rsidR="005D6436" w14:paraId="4B127E62" w14:textId="77777777" w:rsidTr="00AF4E81">
        <w:tc>
          <w:tcPr>
            <w:tcW w:w="5012" w:type="dxa"/>
          </w:tcPr>
          <w:p w14:paraId="6C829F1E" w14:textId="77777777" w:rsidR="005D6436" w:rsidRDefault="005D6436" w:rsidP="00AF4E81">
            <w:r>
              <w:t>Description (user story)</w:t>
            </w:r>
          </w:p>
        </w:tc>
        <w:tc>
          <w:tcPr>
            <w:tcW w:w="5012" w:type="dxa"/>
          </w:tcPr>
          <w:p w14:paraId="6A1F3A75" w14:textId="786D7AD6" w:rsidR="005D6436" w:rsidRDefault="005D6436" w:rsidP="00AF4E81">
            <w:r>
              <w:t xml:space="preserve">En tant </w:t>
            </w:r>
            <w:r>
              <w:t>développeur, je dois utiliser un dépôt Git afin d’enregistrer et accéder à toutes les versions de mon projet.</w:t>
            </w:r>
          </w:p>
        </w:tc>
      </w:tr>
      <w:tr w:rsidR="005D6436" w14:paraId="76E83C7D" w14:textId="77777777" w:rsidTr="00AF4E81">
        <w:tc>
          <w:tcPr>
            <w:tcW w:w="5012" w:type="dxa"/>
          </w:tcPr>
          <w:p w14:paraId="1F875450" w14:textId="77777777" w:rsidR="005D6436" w:rsidRDefault="005D6436" w:rsidP="00AF4E81">
            <w:r>
              <w:t>Critère d’acceptation</w:t>
            </w:r>
          </w:p>
        </w:tc>
        <w:tc>
          <w:tcPr>
            <w:tcW w:w="5012" w:type="dxa"/>
          </w:tcPr>
          <w:p w14:paraId="25BA4B52" w14:textId="0C5D2A8B" w:rsidR="005D6436" w:rsidRDefault="005D6436" w:rsidP="00AF4E81">
            <w:r>
              <w:t>Un dépôt est créé en privé, avec mon utilisateur ayant un droit d’accès</w:t>
            </w:r>
          </w:p>
        </w:tc>
      </w:tr>
      <w:tr w:rsidR="005D6436" w14:paraId="7DBF5967" w14:textId="77777777" w:rsidTr="00AF4E81">
        <w:tc>
          <w:tcPr>
            <w:tcW w:w="5012" w:type="dxa"/>
          </w:tcPr>
          <w:p w14:paraId="46656DFD" w14:textId="77777777" w:rsidR="005D6436" w:rsidRDefault="005D6436" w:rsidP="00AF4E81">
            <w:r>
              <w:t>Priorité</w:t>
            </w:r>
          </w:p>
        </w:tc>
        <w:tc>
          <w:tcPr>
            <w:tcW w:w="5012" w:type="dxa"/>
          </w:tcPr>
          <w:p w14:paraId="3C395003" w14:textId="77777777" w:rsidR="005D6436" w:rsidRDefault="005D6436" w:rsidP="00AF4E81"/>
        </w:tc>
      </w:tr>
    </w:tbl>
    <w:p w14:paraId="2EDA0CDF" w14:textId="77777777" w:rsidR="005D6436" w:rsidRPr="004D596C" w:rsidRDefault="005D6436" w:rsidP="004D596C"/>
    <w:tbl>
      <w:tblPr>
        <w:tblStyle w:val="Grilledutableau"/>
        <w:tblW w:w="0" w:type="auto"/>
        <w:tblLook w:val="04A0" w:firstRow="1" w:lastRow="0" w:firstColumn="1" w:lastColumn="0" w:noHBand="0" w:noVBand="1"/>
      </w:tblPr>
      <w:tblGrid>
        <w:gridCol w:w="5012"/>
        <w:gridCol w:w="5012"/>
      </w:tblGrid>
      <w:tr w:rsidR="004F2BD3" w14:paraId="13C6D69B" w14:textId="77777777" w:rsidTr="004F2BD3">
        <w:tc>
          <w:tcPr>
            <w:tcW w:w="5012" w:type="dxa"/>
          </w:tcPr>
          <w:p w14:paraId="63430A3B" w14:textId="352A3D24" w:rsidR="004F2BD3" w:rsidRDefault="004F2BD3" w:rsidP="004F2BD3">
            <w:r>
              <w:t>Nom</w:t>
            </w:r>
          </w:p>
        </w:tc>
        <w:tc>
          <w:tcPr>
            <w:tcW w:w="5012" w:type="dxa"/>
          </w:tcPr>
          <w:p w14:paraId="1DEC7811" w14:textId="325A98E9" w:rsidR="004F2BD3" w:rsidRDefault="004F2BD3" w:rsidP="004F2BD3">
            <w:r>
              <w:t>S</w:t>
            </w:r>
            <w:r w:rsidR="00A97C16">
              <w:t>2</w:t>
            </w:r>
            <w:r>
              <w:t> : Création du style du site</w:t>
            </w:r>
          </w:p>
        </w:tc>
      </w:tr>
      <w:tr w:rsidR="004F2BD3" w14:paraId="76028705" w14:textId="77777777" w:rsidTr="004F2BD3">
        <w:tc>
          <w:tcPr>
            <w:tcW w:w="5012" w:type="dxa"/>
          </w:tcPr>
          <w:p w14:paraId="4E23B526" w14:textId="6F8E7F68" w:rsidR="004F2BD3" w:rsidRDefault="004F2BD3" w:rsidP="004F2BD3">
            <w:r>
              <w:t>Description (user story)</w:t>
            </w:r>
          </w:p>
        </w:tc>
        <w:tc>
          <w:tcPr>
            <w:tcW w:w="5012" w:type="dxa"/>
          </w:tcPr>
          <w:p w14:paraId="4AE95F86" w14:textId="390D880C" w:rsidR="004F2BD3" w:rsidRDefault="004D596C" w:rsidP="004F2BD3">
            <w:r>
              <w:t>En tant qu’utilisateur</w:t>
            </w:r>
            <w:r w:rsidR="004F2BD3">
              <w:t>, je voudrais voir un site bien présenter pour faciliter la compréhension de celui-ci.</w:t>
            </w:r>
          </w:p>
        </w:tc>
      </w:tr>
      <w:tr w:rsidR="004F2BD3" w14:paraId="0C192544" w14:textId="77777777" w:rsidTr="004F2BD3">
        <w:tc>
          <w:tcPr>
            <w:tcW w:w="5012" w:type="dxa"/>
          </w:tcPr>
          <w:p w14:paraId="5A02C7DF" w14:textId="2399B273" w:rsidR="004F2BD3" w:rsidRDefault="004F2BD3" w:rsidP="004F2BD3">
            <w:r>
              <w:t>Critère d’acceptation</w:t>
            </w:r>
          </w:p>
        </w:tc>
        <w:tc>
          <w:tcPr>
            <w:tcW w:w="5012" w:type="dxa"/>
          </w:tcPr>
          <w:p w14:paraId="37BA95FF" w14:textId="6677D5E7" w:rsidR="004F2BD3" w:rsidRDefault="004D596C" w:rsidP="004F2BD3">
            <w:r>
              <w:t>Les pages</w:t>
            </w:r>
            <w:r w:rsidR="00733D7B">
              <w:t xml:space="preserve"> 6</w:t>
            </w:r>
            <w:r>
              <w:t xml:space="preserve"> mentionnées dans les consignes du cahier des charges sont créées.</w:t>
            </w:r>
          </w:p>
        </w:tc>
      </w:tr>
      <w:tr w:rsidR="004F2BD3" w14:paraId="274971EF" w14:textId="77777777" w:rsidTr="004F2BD3">
        <w:tc>
          <w:tcPr>
            <w:tcW w:w="5012" w:type="dxa"/>
          </w:tcPr>
          <w:p w14:paraId="3BB75C13" w14:textId="02DECECB" w:rsidR="004F2BD3" w:rsidRDefault="004F2BD3" w:rsidP="004F2BD3">
            <w:r>
              <w:t>Priorité</w:t>
            </w:r>
          </w:p>
        </w:tc>
        <w:tc>
          <w:tcPr>
            <w:tcW w:w="5012" w:type="dxa"/>
          </w:tcPr>
          <w:p w14:paraId="04540B7D" w14:textId="77777777" w:rsidR="004F2BD3" w:rsidRDefault="004F2BD3" w:rsidP="004F2BD3"/>
        </w:tc>
      </w:tr>
    </w:tbl>
    <w:p w14:paraId="4099E629" w14:textId="77777777" w:rsidR="004F2BD3" w:rsidRPr="004F2BD3" w:rsidRDefault="004F2BD3" w:rsidP="004F2BD3"/>
    <w:tbl>
      <w:tblPr>
        <w:tblStyle w:val="Grilledutableau"/>
        <w:tblW w:w="0" w:type="auto"/>
        <w:tblLook w:val="04A0" w:firstRow="1" w:lastRow="0" w:firstColumn="1" w:lastColumn="0" w:noHBand="0" w:noVBand="1"/>
      </w:tblPr>
      <w:tblGrid>
        <w:gridCol w:w="5012"/>
        <w:gridCol w:w="5012"/>
      </w:tblGrid>
      <w:tr w:rsidR="004F2BD3" w14:paraId="7B37AE17" w14:textId="77777777" w:rsidTr="00AF4E81">
        <w:tc>
          <w:tcPr>
            <w:tcW w:w="5012" w:type="dxa"/>
          </w:tcPr>
          <w:p w14:paraId="502ADC55" w14:textId="77777777" w:rsidR="004F2BD3" w:rsidRDefault="004F2BD3" w:rsidP="00AF4E81">
            <w:r>
              <w:t>Nom</w:t>
            </w:r>
          </w:p>
        </w:tc>
        <w:tc>
          <w:tcPr>
            <w:tcW w:w="5012" w:type="dxa"/>
          </w:tcPr>
          <w:p w14:paraId="17538C3D" w14:textId="64E55E7C" w:rsidR="004F2BD3" w:rsidRDefault="004D596C" w:rsidP="00AF4E81">
            <w:r>
              <w:t>S</w:t>
            </w:r>
            <w:r w:rsidR="00A97C16">
              <w:t>3</w:t>
            </w:r>
            <w:r>
              <w:t> : Installation du la base de données</w:t>
            </w:r>
          </w:p>
        </w:tc>
      </w:tr>
      <w:tr w:rsidR="004F2BD3" w14:paraId="01E4E6C8" w14:textId="77777777" w:rsidTr="00AF4E81">
        <w:tc>
          <w:tcPr>
            <w:tcW w:w="5012" w:type="dxa"/>
          </w:tcPr>
          <w:p w14:paraId="221E8F75" w14:textId="77777777" w:rsidR="004F2BD3" w:rsidRDefault="004F2BD3" w:rsidP="00AF4E81">
            <w:r>
              <w:t>Description (user story)</w:t>
            </w:r>
          </w:p>
        </w:tc>
        <w:tc>
          <w:tcPr>
            <w:tcW w:w="5012" w:type="dxa"/>
          </w:tcPr>
          <w:p w14:paraId="097252F3" w14:textId="6C9111B6" w:rsidR="004F2BD3" w:rsidRDefault="004D596C" w:rsidP="004D596C">
            <w:pPr>
              <w:tabs>
                <w:tab w:val="left" w:pos="1395"/>
              </w:tabs>
            </w:pPr>
            <w:r>
              <w:t>En tant que développeur, je dois installer une base de données conformément aux M</w:t>
            </w:r>
            <w:r w:rsidR="00377FC0">
              <w:t>C</w:t>
            </w:r>
            <w:r>
              <w:t xml:space="preserve">D décrit dans mon cahier des charges. </w:t>
            </w:r>
            <w:r>
              <w:lastRenderedPageBreak/>
              <w:t>La base de données me permettra de sauvegarder les données des utilisateurs et des programmes sportif</w:t>
            </w:r>
            <w:r w:rsidR="00D83D4B">
              <w:t>s</w:t>
            </w:r>
            <w:r>
              <w:t>.</w:t>
            </w:r>
            <w:r>
              <w:tab/>
            </w:r>
          </w:p>
        </w:tc>
      </w:tr>
      <w:tr w:rsidR="004F2BD3" w14:paraId="19E78EBD" w14:textId="77777777" w:rsidTr="00AF4E81">
        <w:tc>
          <w:tcPr>
            <w:tcW w:w="5012" w:type="dxa"/>
          </w:tcPr>
          <w:p w14:paraId="45764A77" w14:textId="77777777" w:rsidR="004F2BD3" w:rsidRDefault="004F2BD3" w:rsidP="00AF4E81">
            <w:r>
              <w:lastRenderedPageBreak/>
              <w:t>Critère d’acceptation</w:t>
            </w:r>
          </w:p>
        </w:tc>
        <w:tc>
          <w:tcPr>
            <w:tcW w:w="5012" w:type="dxa"/>
          </w:tcPr>
          <w:p w14:paraId="66139FD5" w14:textId="16D6AB42" w:rsidR="004F2BD3" w:rsidRDefault="004D596C" w:rsidP="00AF4E81">
            <w:r>
              <w:t>Il y a la base de données sur le serveur</w:t>
            </w:r>
          </w:p>
        </w:tc>
      </w:tr>
      <w:tr w:rsidR="004F2BD3" w14:paraId="3F35E656" w14:textId="77777777" w:rsidTr="00AF4E81">
        <w:tc>
          <w:tcPr>
            <w:tcW w:w="5012" w:type="dxa"/>
          </w:tcPr>
          <w:p w14:paraId="635BB2C3" w14:textId="77777777" w:rsidR="004F2BD3" w:rsidRDefault="004F2BD3" w:rsidP="00AF4E81">
            <w:r>
              <w:t>Priorité</w:t>
            </w:r>
          </w:p>
        </w:tc>
        <w:tc>
          <w:tcPr>
            <w:tcW w:w="5012" w:type="dxa"/>
          </w:tcPr>
          <w:p w14:paraId="4FE5D554" w14:textId="6E0621F1" w:rsidR="004F2BD3" w:rsidRDefault="004D596C" w:rsidP="00AF4E81">
            <w:r>
              <w:t>P0 : Bloquant</w:t>
            </w:r>
          </w:p>
        </w:tc>
      </w:tr>
    </w:tbl>
    <w:p w14:paraId="3BE4217F" w14:textId="77777777" w:rsidR="004F2BD3" w:rsidRDefault="004F2BD3" w:rsidP="004F2BD3"/>
    <w:tbl>
      <w:tblPr>
        <w:tblStyle w:val="Grilledutableau"/>
        <w:tblpPr w:leftFromText="141" w:rightFromText="141" w:vertAnchor="text" w:horzAnchor="margin" w:tblpY="-67"/>
        <w:tblW w:w="0" w:type="auto"/>
        <w:tblLook w:val="04A0" w:firstRow="1" w:lastRow="0" w:firstColumn="1" w:lastColumn="0" w:noHBand="0" w:noVBand="1"/>
      </w:tblPr>
      <w:tblGrid>
        <w:gridCol w:w="5012"/>
        <w:gridCol w:w="5012"/>
      </w:tblGrid>
      <w:tr w:rsidR="00EE7843" w14:paraId="3E40993F" w14:textId="77777777" w:rsidTr="00EE7843">
        <w:tc>
          <w:tcPr>
            <w:tcW w:w="5012" w:type="dxa"/>
          </w:tcPr>
          <w:p w14:paraId="224A82C8" w14:textId="77777777" w:rsidR="00EE7843" w:rsidRDefault="00EE7843" w:rsidP="00EE7843">
            <w:r>
              <w:t>Nom</w:t>
            </w:r>
          </w:p>
        </w:tc>
        <w:tc>
          <w:tcPr>
            <w:tcW w:w="5012" w:type="dxa"/>
          </w:tcPr>
          <w:p w14:paraId="1F87F7F8" w14:textId="54CE8792" w:rsidR="00EE7843" w:rsidRDefault="00EE7843" w:rsidP="00EE7843">
            <w:r>
              <w:t>S</w:t>
            </w:r>
            <w:r w:rsidR="00A97C16">
              <w:t>4</w:t>
            </w:r>
            <w:r>
              <w:t xml:space="preserve"> : </w:t>
            </w:r>
            <w:r>
              <w:t>Connexion à la base de données</w:t>
            </w:r>
          </w:p>
        </w:tc>
      </w:tr>
      <w:tr w:rsidR="00EE7843" w14:paraId="3AA71847" w14:textId="77777777" w:rsidTr="00EE7843">
        <w:tc>
          <w:tcPr>
            <w:tcW w:w="5012" w:type="dxa"/>
          </w:tcPr>
          <w:p w14:paraId="4F43C98C" w14:textId="77777777" w:rsidR="00EE7843" w:rsidRDefault="00EE7843" w:rsidP="00EE7843">
            <w:r>
              <w:t>Description (user story)</w:t>
            </w:r>
          </w:p>
        </w:tc>
        <w:tc>
          <w:tcPr>
            <w:tcW w:w="5012" w:type="dxa"/>
          </w:tcPr>
          <w:p w14:paraId="7697DA85" w14:textId="407902D1" w:rsidR="00EE7843" w:rsidRDefault="00EE7843" w:rsidP="00EE7843">
            <w:r>
              <w:t xml:space="preserve">En tant que </w:t>
            </w:r>
            <w:r>
              <w:t>développeur</w:t>
            </w:r>
            <w:r>
              <w:t>, je</w:t>
            </w:r>
            <w:r>
              <w:t xml:space="preserve"> dois récupérer des données de la base de données depuis mon site.</w:t>
            </w:r>
          </w:p>
        </w:tc>
      </w:tr>
      <w:tr w:rsidR="00EE7843" w14:paraId="19F3B9C9" w14:textId="77777777" w:rsidTr="00EE7843">
        <w:tc>
          <w:tcPr>
            <w:tcW w:w="5012" w:type="dxa"/>
          </w:tcPr>
          <w:p w14:paraId="375B2E4A" w14:textId="77777777" w:rsidR="00EE7843" w:rsidRDefault="00EE7843" w:rsidP="00EE7843">
            <w:r>
              <w:t>Critère d’acceptation</w:t>
            </w:r>
          </w:p>
        </w:tc>
        <w:tc>
          <w:tcPr>
            <w:tcW w:w="5012" w:type="dxa"/>
          </w:tcPr>
          <w:p w14:paraId="400BA633" w14:textId="4EE3D480" w:rsidR="00EE7843" w:rsidRDefault="005D6436" w:rsidP="00EE7843">
            <w:r>
              <w:t>Il est possible de se connecter à la base de données de faire des requêtes</w:t>
            </w:r>
          </w:p>
        </w:tc>
      </w:tr>
      <w:tr w:rsidR="00EE7843" w14:paraId="7725F726" w14:textId="77777777" w:rsidTr="00EE7843">
        <w:tc>
          <w:tcPr>
            <w:tcW w:w="5012" w:type="dxa"/>
          </w:tcPr>
          <w:p w14:paraId="362B23E5" w14:textId="77777777" w:rsidR="00EE7843" w:rsidRDefault="00EE7843" w:rsidP="00EE7843">
            <w:r>
              <w:t>Priorité</w:t>
            </w:r>
          </w:p>
        </w:tc>
        <w:tc>
          <w:tcPr>
            <w:tcW w:w="5012" w:type="dxa"/>
          </w:tcPr>
          <w:p w14:paraId="300CD3CC" w14:textId="77777777" w:rsidR="00EE7843" w:rsidRDefault="00EE7843" w:rsidP="00EE7843"/>
        </w:tc>
      </w:tr>
    </w:tbl>
    <w:p w14:paraId="13493976" w14:textId="77777777" w:rsidR="00EE7843" w:rsidRDefault="00EE7843" w:rsidP="004F2BD3"/>
    <w:tbl>
      <w:tblPr>
        <w:tblStyle w:val="Grilledutableau"/>
        <w:tblW w:w="0" w:type="auto"/>
        <w:tblLook w:val="04A0" w:firstRow="1" w:lastRow="0" w:firstColumn="1" w:lastColumn="0" w:noHBand="0" w:noVBand="1"/>
      </w:tblPr>
      <w:tblGrid>
        <w:gridCol w:w="5012"/>
        <w:gridCol w:w="5012"/>
      </w:tblGrid>
      <w:tr w:rsidR="004D596C" w14:paraId="0EF38582" w14:textId="77777777" w:rsidTr="004D596C">
        <w:tc>
          <w:tcPr>
            <w:tcW w:w="5012" w:type="dxa"/>
            <w:tcBorders>
              <w:top w:val="single" w:sz="4" w:space="0" w:color="auto"/>
              <w:left w:val="single" w:sz="4" w:space="0" w:color="auto"/>
              <w:bottom w:val="single" w:sz="4" w:space="0" w:color="auto"/>
              <w:right w:val="single" w:sz="4" w:space="0" w:color="auto"/>
            </w:tcBorders>
            <w:hideMark/>
          </w:tcPr>
          <w:p w14:paraId="0D154DA9" w14:textId="77777777" w:rsidR="004D596C" w:rsidRDefault="004D596C">
            <w:pPr>
              <w:rPr>
                <w:lang w:val="de-DE"/>
              </w:rPr>
            </w:pPr>
            <w:proofErr w:type="spellStart"/>
            <w:r>
              <w:rPr>
                <w:lang w:val="de-DE"/>
              </w:rPr>
              <w:t>Nom</w:t>
            </w:r>
            <w:proofErr w:type="spellEnd"/>
          </w:p>
        </w:tc>
        <w:tc>
          <w:tcPr>
            <w:tcW w:w="5012" w:type="dxa"/>
            <w:tcBorders>
              <w:top w:val="single" w:sz="4" w:space="0" w:color="auto"/>
              <w:left w:val="single" w:sz="4" w:space="0" w:color="auto"/>
              <w:bottom w:val="single" w:sz="4" w:space="0" w:color="auto"/>
              <w:right w:val="single" w:sz="4" w:space="0" w:color="auto"/>
            </w:tcBorders>
          </w:tcPr>
          <w:p w14:paraId="0550FC81" w14:textId="3124AF94" w:rsidR="004D596C" w:rsidRDefault="004D596C">
            <w:pPr>
              <w:rPr>
                <w:lang w:val="de-DE"/>
              </w:rPr>
            </w:pPr>
            <w:r>
              <w:rPr>
                <w:lang w:val="de-DE"/>
              </w:rPr>
              <w:t>S</w:t>
            </w:r>
            <w:r w:rsidR="00A97C16">
              <w:rPr>
                <w:lang w:val="de-DE"/>
              </w:rPr>
              <w:t>5</w:t>
            </w:r>
            <w:r w:rsidR="00D83D4B">
              <w:rPr>
                <w:lang w:val="de-DE"/>
              </w:rPr>
              <w:t>:</w:t>
            </w:r>
            <w:r>
              <w:rPr>
                <w:lang w:val="de-DE"/>
              </w:rPr>
              <w:t xml:space="preserve"> </w:t>
            </w:r>
            <w:r w:rsidR="00377FC0">
              <w:t>Authentification</w:t>
            </w:r>
          </w:p>
        </w:tc>
      </w:tr>
      <w:tr w:rsidR="004D596C" w14:paraId="37821127" w14:textId="77777777" w:rsidTr="004D596C">
        <w:tc>
          <w:tcPr>
            <w:tcW w:w="5012" w:type="dxa"/>
            <w:tcBorders>
              <w:top w:val="single" w:sz="4" w:space="0" w:color="auto"/>
              <w:left w:val="single" w:sz="4" w:space="0" w:color="auto"/>
              <w:bottom w:val="single" w:sz="4" w:space="0" w:color="auto"/>
              <w:right w:val="single" w:sz="4" w:space="0" w:color="auto"/>
            </w:tcBorders>
            <w:hideMark/>
          </w:tcPr>
          <w:p w14:paraId="2F5578E3" w14:textId="77777777" w:rsidR="004D596C" w:rsidRDefault="004D596C">
            <w:pPr>
              <w:rPr>
                <w:lang w:val="de-DE"/>
              </w:rPr>
            </w:pPr>
            <w:r>
              <w:rPr>
                <w:lang w:val="de-DE"/>
              </w:rPr>
              <w:t>Description (</w:t>
            </w:r>
            <w:proofErr w:type="spellStart"/>
            <w:r>
              <w:rPr>
                <w:lang w:val="de-DE"/>
              </w:rPr>
              <w:t>user</w:t>
            </w:r>
            <w:proofErr w:type="spellEnd"/>
            <w:r>
              <w:rPr>
                <w:lang w:val="de-DE"/>
              </w:rPr>
              <w:t xml:space="preserve"> </w:t>
            </w:r>
            <w:proofErr w:type="spellStart"/>
            <w:r>
              <w:rPr>
                <w:lang w:val="de-DE"/>
              </w:rPr>
              <w:t>story</w:t>
            </w:r>
            <w:proofErr w:type="spellEnd"/>
            <w:r>
              <w:rPr>
                <w:lang w:val="de-DE"/>
              </w:rPr>
              <w:t>)</w:t>
            </w:r>
          </w:p>
        </w:tc>
        <w:tc>
          <w:tcPr>
            <w:tcW w:w="5012" w:type="dxa"/>
            <w:tcBorders>
              <w:top w:val="single" w:sz="4" w:space="0" w:color="auto"/>
              <w:left w:val="single" w:sz="4" w:space="0" w:color="auto"/>
              <w:bottom w:val="single" w:sz="4" w:space="0" w:color="auto"/>
              <w:right w:val="single" w:sz="4" w:space="0" w:color="auto"/>
            </w:tcBorders>
          </w:tcPr>
          <w:p w14:paraId="7D0B59D4" w14:textId="134B6284" w:rsidR="004D596C" w:rsidRPr="00377FC0" w:rsidRDefault="00377FC0">
            <w:r>
              <w:t xml:space="preserve">En tant que client ou coach, je peux me connecter à l’aide de </w:t>
            </w:r>
            <w:r w:rsidR="00EE7843">
              <w:t>mes informations.</w:t>
            </w:r>
          </w:p>
        </w:tc>
      </w:tr>
      <w:tr w:rsidR="004D596C" w14:paraId="19D669F1" w14:textId="77777777" w:rsidTr="00DC1DB6">
        <w:tc>
          <w:tcPr>
            <w:tcW w:w="5012" w:type="dxa"/>
            <w:tcBorders>
              <w:top w:val="single" w:sz="4" w:space="0" w:color="auto"/>
              <w:left w:val="single" w:sz="4" w:space="0" w:color="auto"/>
              <w:bottom w:val="single" w:sz="4" w:space="0" w:color="auto"/>
              <w:right w:val="single" w:sz="4" w:space="0" w:color="auto"/>
            </w:tcBorders>
          </w:tcPr>
          <w:p w14:paraId="13D8D7D1" w14:textId="59D81CFD" w:rsidR="004D596C" w:rsidRPr="00DC1DB6" w:rsidRDefault="00DC1DB6" w:rsidP="00DC1DB6">
            <w:pPr>
              <w:tabs>
                <w:tab w:val="left" w:pos="1350"/>
              </w:tabs>
            </w:pPr>
            <w:r>
              <w:t>Critère d’acceptation</w:t>
            </w:r>
          </w:p>
        </w:tc>
        <w:tc>
          <w:tcPr>
            <w:tcW w:w="5012" w:type="dxa"/>
            <w:tcBorders>
              <w:top w:val="single" w:sz="4" w:space="0" w:color="auto"/>
              <w:left w:val="single" w:sz="4" w:space="0" w:color="auto"/>
              <w:bottom w:val="single" w:sz="4" w:space="0" w:color="auto"/>
              <w:right w:val="single" w:sz="4" w:space="0" w:color="auto"/>
            </w:tcBorders>
          </w:tcPr>
          <w:p w14:paraId="00DC2DD1" w14:textId="41B00E9E" w:rsidR="004D596C" w:rsidRDefault="00BA24F2">
            <w:pPr>
              <w:rPr>
                <w:lang w:val="de-DE"/>
              </w:rPr>
            </w:pPr>
            <w:r>
              <w:rPr>
                <w:lang w:val="de-DE"/>
              </w:rPr>
              <w:t xml:space="preserve">Le </w:t>
            </w:r>
            <w:proofErr w:type="spellStart"/>
            <w:r>
              <w:rPr>
                <w:lang w:val="de-DE"/>
              </w:rPr>
              <w:t>test</w:t>
            </w:r>
            <w:proofErr w:type="spellEnd"/>
            <w:r>
              <w:rPr>
                <w:lang w:val="de-DE"/>
              </w:rPr>
              <w:t xml:space="preserve"> 1.1 passe</w:t>
            </w:r>
          </w:p>
        </w:tc>
      </w:tr>
      <w:tr w:rsidR="004D596C" w14:paraId="71A40705" w14:textId="77777777" w:rsidTr="00DC1DB6">
        <w:tc>
          <w:tcPr>
            <w:tcW w:w="5012" w:type="dxa"/>
            <w:tcBorders>
              <w:top w:val="single" w:sz="4" w:space="0" w:color="auto"/>
              <w:left w:val="single" w:sz="4" w:space="0" w:color="auto"/>
              <w:bottom w:val="single" w:sz="4" w:space="0" w:color="auto"/>
              <w:right w:val="single" w:sz="4" w:space="0" w:color="auto"/>
            </w:tcBorders>
          </w:tcPr>
          <w:p w14:paraId="51AB132D" w14:textId="18A163DD" w:rsidR="004D596C" w:rsidRPr="00DC1DB6" w:rsidRDefault="00DC1DB6">
            <w:r>
              <w:t>Priorité</w:t>
            </w:r>
          </w:p>
        </w:tc>
        <w:tc>
          <w:tcPr>
            <w:tcW w:w="5012" w:type="dxa"/>
            <w:tcBorders>
              <w:top w:val="single" w:sz="4" w:space="0" w:color="auto"/>
              <w:left w:val="single" w:sz="4" w:space="0" w:color="auto"/>
              <w:bottom w:val="single" w:sz="4" w:space="0" w:color="auto"/>
              <w:right w:val="single" w:sz="4" w:space="0" w:color="auto"/>
            </w:tcBorders>
          </w:tcPr>
          <w:p w14:paraId="2B0B7569" w14:textId="77777777" w:rsidR="004D596C" w:rsidRDefault="004D596C">
            <w:pPr>
              <w:rPr>
                <w:lang w:val="de-DE"/>
              </w:rPr>
            </w:pPr>
          </w:p>
        </w:tc>
      </w:tr>
    </w:tbl>
    <w:p w14:paraId="75A58E87" w14:textId="77777777" w:rsidR="00DC1DB6" w:rsidRDefault="00DC1DB6" w:rsidP="004F2BD3"/>
    <w:tbl>
      <w:tblPr>
        <w:tblStyle w:val="Grilledutableau"/>
        <w:tblW w:w="0" w:type="auto"/>
        <w:tblLook w:val="04A0" w:firstRow="1" w:lastRow="0" w:firstColumn="1" w:lastColumn="0" w:noHBand="0" w:noVBand="1"/>
      </w:tblPr>
      <w:tblGrid>
        <w:gridCol w:w="5012"/>
        <w:gridCol w:w="5012"/>
      </w:tblGrid>
      <w:tr w:rsidR="00DC1DB6" w14:paraId="08548FAF" w14:textId="77777777" w:rsidTr="00AF4E81">
        <w:tc>
          <w:tcPr>
            <w:tcW w:w="5012" w:type="dxa"/>
          </w:tcPr>
          <w:p w14:paraId="1757BED8" w14:textId="77777777" w:rsidR="00DC1DB6" w:rsidRDefault="00DC1DB6" w:rsidP="00AF4E81">
            <w:r>
              <w:t>Nom</w:t>
            </w:r>
          </w:p>
        </w:tc>
        <w:tc>
          <w:tcPr>
            <w:tcW w:w="5012" w:type="dxa"/>
          </w:tcPr>
          <w:p w14:paraId="1C411879" w14:textId="61BD8DF5" w:rsidR="00DC1DB6" w:rsidRDefault="0007146A" w:rsidP="00AF4E81">
            <w:r>
              <w:t>S</w:t>
            </w:r>
            <w:r w:rsidR="00A97C16">
              <w:t>6</w:t>
            </w:r>
            <w:r>
              <w:t xml:space="preserve"> : Affichage des programmes </w:t>
            </w:r>
            <w:r w:rsidR="00733D7B">
              <w:t xml:space="preserve">ou le client est </w:t>
            </w:r>
            <w:r>
              <w:t>inscrit</w:t>
            </w:r>
          </w:p>
        </w:tc>
      </w:tr>
      <w:tr w:rsidR="00DC1DB6" w14:paraId="37C11CDA" w14:textId="77777777" w:rsidTr="00AF4E81">
        <w:tc>
          <w:tcPr>
            <w:tcW w:w="5012" w:type="dxa"/>
          </w:tcPr>
          <w:p w14:paraId="2F18E91E" w14:textId="43FEB740" w:rsidR="00DC1DB6" w:rsidRDefault="00D83D4B" w:rsidP="00AF4E81">
            <w:r>
              <w:t>Description (</w:t>
            </w:r>
            <w:r w:rsidR="0007146A">
              <w:t>user story)</w:t>
            </w:r>
          </w:p>
        </w:tc>
        <w:tc>
          <w:tcPr>
            <w:tcW w:w="5012" w:type="dxa"/>
          </w:tcPr>
          <w:p w14:paraId="69B3F4BE" w14:textId="5164D1F9" w:rsidR="00DC1DB6" w:rsidRDefault="0007146A" w:rsidP="00AF4E81">
            <w:r>
              <w:t xml:space="preserve">En tant que client, je peux voir </w:t>
            </w:r>
            <w:r w:rsidR="00D83D4B">
              <w:t>les programmes sportifs ou je me suis inscrit.</w:t>
            </w:r>
          </w:p>
        </w:tc>
      </w:tr>
      <w:tr w:rsidR="00DC1DB6" w14:paraId="0A188CB9" w14:textId="77777777" w:rsidTr="00AF4E81">
        <w:tc>
          <w:tcPr>
            <w:tcW w:w="5012" w:type="dxa"/>
          </w:tcPr>
          <w:p w14:paraId="067CAC65" w14:textId="77777777" w:rsidR="00DC1DB6" w:rsidRDefault="00DC1DB6" w:rsidP="00AF4E81"/>
        </w:tc>
        <w:tc>
          <w:tcPr>
            <w:tcW w:w="5012" w:type="dxa"/>
          </w:tcPr>
          <w:p w14:paraId="77EE3FF5" w14:textId="77777777" w:rsidR="00DC1DB6" w:rsidRDefault="00DC1DB6" w:rsidP="00AF4E81"/>
        </w:tc>
      </w:tr>
      <w:tr w:rsidR="00DC1DB6" w14:paraId="736EAC2D" w14:textId="77777777" w:rsidTr="00AF4E81">
        <w:tc>
          <w:tcPr>
            <w:tcW w:w="5012" w:type="dxa"/>
          </w:tcPr>
          <w:p w14:paraId="6ADB4C47" w14:textId="77777777" w:rsidR="00DC1DB6" w:rsidRDefault="00DC1DB6" w:rsidP="00AF4E81"/>
        </w:tc>
        <w:tc>
          <w:tcPr>
            <w:tcW w:w="5012" w:type="dxa"/>
          </w:tcPr>
          <w:p w14:paraId="7A0A2D09" w14:textId="77777777" w:rsidR="00DC1DB6" w:rsidRDefault="00DC1DB6" w:rsidP="00AF4E81"/>
        </w:tc>
      </w:tr>
    </w:tbl>
    <w:p w14:paraId="4F5F5549" w14:textId="77777777" w:rsidR="00DC1DB6" w:rsidRDefault="00DC1DB6" w:rsidP="004F2BD3"/>
    <w:tbl>
      <w:tblPr>
        <w:tblStyle w:val="Grilledutableau"/>
        <w:tblW w:w="0" w:type="auto"/>
        <w:tblLook w:val="04A0" w:firstRow="1" w:lastRow="0" w:firstColumn="1" w:lastColumn="0" w:noHBand="0" w:noVBand="1"/>
      </w:tblPr>
      <w:tblGrid>
        <w:gridCol w:w="5012"/>
        <w:gridCol w:w="5012"/>
      </w:tblGrid>
      <w:tr w:rsidR="00733D7B" w14:paraId="158378B6" w14:textId="77777777" w:rsidTr="00AF4E81">
        <w:tc>
          <w:tcPr>
            <w:tcW w:w="5012" w:type="dxa"/>
          </w:tcPr>
          <w:p w14:paraId="5944A5AC" w14:textId="77777777" w:rsidR="00733D7B" w:rsidRDefault="00733D7B" w:rsidP="00AF4E81">
            <w:r>
              <w:t>Nom</w:t>
            </w:r>
          </w:p>
        </w:tc>
        <w:tc>
          <w:tcPr>
            <w:tcW w:w="5012" w:type="dxa"/>
          </w:tcPr>
          <w:p w14:paraId="39949E23" w14:textId="3E521D67" w:rsidR="00733D7B" w:rsidRDefault="00733D7B" w:rsidP="00AF4E81">
            <w:r>
              <w:t>S</w:t>
            </w:r>
            <w:r w:rsidR="00A97C16">
              <w:t>7</w:t>
            </w:r>
            <w:r>
              <w:t> : Affichage des programmes que le coach gère</w:t>
            </w:r>
          </w:p>
        </w:tc>
      </w:tr>
      <w:tr w:rsidR="00733D7B" w14:paraId="726734A1" w14:textId="77777777" w:rsidTr="00AF4E81">
        <w:tc>
          <w:tcPr>
            <w:tcW w:w="5012" w:type="dxa"/>
          </w:tcPr>
          <w:p w14:paraId="6FBAA958" w14:textId="3B939C51" w:rsidR="00733D7B" w:rsidRDefault="00733D7B" w:rsidP="00AF4E81">
            <w:r>
              <w:t>Description (user story)</w:t>
            </w:r>
          </w:p>
        </w:tc>
        <w:tc>
          <w:tcPr>
            <w:tcW w:w="5012" w:type="dxa"/>
          </w:tcPr>
          <w:p w14:paraId="66FF7CE4" w14:textId="75CC279A" w:rsidR="00733D7B" w:rsidRDefault="00733D7B" w:rsidP="00AF4E81">
            <w:r>
              <w:t>En tant que coach, je peux voir les programmes que je gère</w:t>
            </w:r>
          </w:p>
        </w:tc>
      </w:tr>
      <w:tr w:rsidR="00733D7B" w14:paraId="07434817" w14:textId="77777777" w:rsidTr="00AF4E81">
        <w:tc>
          <w:tcPr>
            <w:tcW w:w="5012" w:type="dxa"/>
          </w:tcPr>
          <w:p w14:paraId="7C5B03B7" w14:textId="77777777" w:rsidR="00733D7B" w:rsidRDefault="00733D7B" w:rsidP="00AF4E81"/>
        </w:tc>
        <w:tc>
          <w:tcPr>
            <w:tcW w:w="5012" w:type="dxa"/>
          </w:tcPr>
          <w:p w14:paraId="4AAA6DCE" w14:textId="77777777" w:rsidR="00733D7B" w:rsidRDefault="00733D7B" w:rsidP="00AF4E81"/>
        </w:tc>
      </w:tr>
      <w:tr w:rsidR="00733D7B" w14:paraId="59BBE206" w14:textId="77777777" w:rsidTr="00AF4E81">
        <w:tc>
          <w:tcPr>
            <w:tcW w:w="5012" w:type="dxa"/>
          </w:tcPr>
          <w:p w14:paraId="3B313C13" w14:textId="77777777" w:rsidR="00733D7B" w:rsidRDefault="00733D7B" w:rsidP="00AF4E81"/>
        </w:tc>
        <w:tc>
          <w:tcPr>
            <w:tcW w:w="5012" w:type="dxa"/>
          </w:tcPr>
          <w:p w14:paraId="6ADA74B3" w14:textId="77777777" w:rsidR="00733D7B" w:rsidRDefault="00733D7B" w:rsidP="00AF4E81"/>
        </w:tc>
      </w:tr>
    </w:tbl>
    <w:p w14:paraId="6171793B" w14:textId="77777777" w:rsidR="00733D7B" w:rsidRDefault="00733D7B" w:rsidP="004F2BD3"/>
    <w:tbl>
      <w:tblPr>
        <w:tblStyle w:val="Grilledutableau"/>
        <w:tblW w:w="0" w:type="auto"/>
        <w:tblLook w:val="04A0" w:firstRow="1" w:lastRow="0" w:firstColumn="1" w:lastColumn="0" w:noHBand="0" w:noVBand="1"/>
      </w:tblPr>
      <w:tblGrid>
        <w:gridCol w:w="5012"/>
        <w:gridCol w:w="5012"/>
      </w:tblGrid>
      <w:tr w:rsidR="00733D7B" w14:paraId="68FFDFCD" w14:textId="77777777" w:rsidTr="00AF4E81">
        <w:tc>
          <w:tcPr>
            <w:tcW w:w="5012" w:type="dxa"/>
          </w:tcPr>
          <w:p w14:paraId="4D7DF540" w14:textId="77777777" w:rsidR="00733D7B" w:rsidRDefault="00733D7B" w:rsidP="00AF4E81">
            <w:r>
              <w:t>Nom</w:t>
            </w:r>
          </w:p>
        </w:tc>
        <w:tc>
          <w:tcPr>
            <w:tcW w:w="5012" w:type="dxa"/>
          </w:tcPr>
          <w:p w14:paraId="74367A54" w14:textId="564BF436" w:rsidR="00733D7B" w:rsidRDefault="00733D7B" w:rsidP="00AF4E81">
            <w:r>
              <w:t>S</w:t>
            </w:r>
            <w:r w:rsidR="00A97C16">
              <w:t>8</w:t>
            </w:r>
            <w:r>
              <w:t xml:space="preserve"> : </w:t>
            </w:r>
            <w:r w:rsidR="00EE7843" w:rsidRPr="00EE7843">
              <w:t xml:space="preserve">Affichage du programme en </w:t>
            </w:r>
            <w:r w:rsidR="00EE7843" w:rsidRPr="00EE7843">
              <w:t>détails</w:t>
            </w:r>
            <w:r w:rsidR="00EE7843" w:rsidRPr="00EE7843">
              <w:t xml:space="preserve"> que le client a </w:t>
            </w:r>
            <w:r w:rsidR="00EE7843" w:rsidRPr="00EE7843">
              <w:t>sélectionné</w:t>
            </w:r>
          </w:p>
        </w:tc>
      </w:tr>
      <w:tr w:rsidR="00733D7B" w14:paraId="382B3F11" w14:textId="77777777" w:rsidTr="00AF4E81">
        <w:tc>
          <w:tcPr>
            <w:tcW w:w="5012" w:type="dxa"/>
          </w:tcPr>
          <w:p w14:paraId="3B399BE8" w14:textId="3F2A6F96" w:rsidR="00733D7B" w:rsidRDefault="00D61BD0" w:rsidP="00AF4E81">
            <w:r>
              <w:t>Description (user story)</w:t>
            </w:r>
          </w:p>
        </w:tc>
        <w:tc>
          <w:tcPr>
            <w:tcW w:w="5012" w:type="dxa"/>
          </w:tcPr>
          <w:p w14:paraId="2C1EE45B" w14:textId="6820DED3" w:rsidR="00733D7B" w:rsidRDefault="00D61BD0" w:rsidP="00AF4E81">
            <w:r>
              <w:t>En tant que client, je peux voir les détails du programme. Je peux aussi enregistrer ma progression que j’ai saisie.</w:t>
            </w:r>
          </w:p>
        </w:tc>
      </w:tr>
      <w:tr w:rsidR="00733D7B" w14:paraId="2AD8EFE9" w14:textId="77777777" w:rsidTr="00AF4E81">
        <w:tc>
          <w:tcPr>
            <w:tcW w:w="5012" w:type="dxa"/>
          </w:tcPr>
          <w:p w14:paraId="6E1F3801" w14:textId="77777777" w:rsidR="00733D7B" w:rsidRDefault="00733D7B" w:rsidP="00AF4E81"/>
        </w:tc>
        <w:tc>
          <w:tcPr>
            <w:tcW w:w="5012" w:type="dxa"/>
          </w:tcPr>
          <w:p w14:paraId="3EB46D7B" w14:textId="77777777" w:rsidR="00733D7B" w:rsidRDefault="00733D7B" w:rsidP="00AF4E81"/>
        </w:tc>
      </w:tr>
      <w:tr w:rsidR="00733D7B" w14:paraId="3F487A26" w14:textId="77777777" w:rsidTr="00AF4E81">
        <w:tc>
          <w:tcPr>
            <w:tcW w:w="5012" w:type="dxa"/>
          </w:tcPr>
          <w:p w14:paraId="5F788A85" w14:textId="77777777" w:rsidR="00733D7B" w:rsidRDefault="00733D7B" w:rsidP="00AF4E81"/>
        </w:tc>
        <w:tc>
          <w:tcPr>
            <w:tcW w:w="5012" w:type="dxa"/>
          </w:tcPr>
          <w:p w14:paraId="2E66F818" w14:textId="77777777" w:rsidR="00733D7B" w:rsidRDefault="00733D7B" w:rsidP="00AF4E81"/>
        </w:tc>
      </w:tr>
    </w:tbl>
    <w:p w14:paraId="2212FCEE" w14:textId="77777777" w:rsidR="00733D7B" w:rsidRDefault="00733D7B" w:rsidP="004F2BD3"/>
    <w:tbl>
      <w:tblPr>
        <w:tblStyle w:val="Grilledutableau"/>
        <w:tblW w:w="0" w:type="auto"/>
        <w:tblLook w:val="04A0" w:firstRow="1" w:lastRow="0" w:firstColumn="1" w:lastColumn="0" w:noHBand="0" w:noVBand="1"/>
      </w:tblPr>
      <w:tblGrid>
        <w:gridCol w:w="5012"/>
        <w:gridCol w:w="5012"/>
      </w:tblGrid>
      <w:tr w:rsidR="00EE7843" w14:paraId="20CBA493" w14:textId="77777777" w:rsidTr="00AF4E81">
        <w:tc>
          <w:tcPr>
            <w:tcW w:w="5012" w:type="dxa"/>
          </w:tcPr>
          <w:p w14:paraId="1B6D8EC6" w14:textId="77777777" w:rsidR="00EE7843" w:rsidRDefault="00EE7843" w:rsidP="00AF4E81">
            <w:r>
              <w:t>Nom</w:t>
            </w:r>
          </w:p>
        </w:tc>
        <w:tc>
          <w:tcPr>
            <w:tcW w:w="5012" w:type="dxa"/>
          </w:tcPr>
          <w:p w14:paraId="550AF7A7" w14:textId="6EADF684" w:rsidR="00EE7843" w:rsidRDefault="00EE7843" w:rsidP="00AF4E81">
            <w:r>
              <w:t>S</w:t>
            </w:r>
            <w:r w:rsidR="00A97C16">
              <w:t>9</w:t>
            </w:r>
            <w:r>
              <w:t xml:space="preserve"> : Inscription </w:t>
            </w:r>
            <w:r w:rsidR="005D6436">
              <w:t xml:space="preserve">à </w:t>
            </w:r>
            <w:r>
              <w:t>un programme sportif</w:t>
            </w:r>
          </w:p>
        </w:tc>
      </w:tr>
      <w:tr w:rsidR="00EE7843" w14:paraId="5EDCBDAC" w14:textId="77777777" w:rsidTr="00AF4E81">
        <w:tc>
          <w:tcPr>
            <w:tcW w:w="5012" w:type="dxa"/>
          </w:tcPr>
          <w:p w14:paraId="3F756C40" w14:textId="77777777" w:rsidR="00EE7843" w:rsidRDefault="00EE7843" w:rsidP="00AF4E81">
            <w:r>
              <w:t>Description (user story)</w:t>
            </w:r>
          </w:p>
        </w:tc>
        <w:tc>
          <w:tcPr>
            <w:tcW w:w="5012" w:type="dxa"/>
          </w:tcPr>
          <w:p w14:paraId="16C6ACB8" w14:textId="298217B2" w:rsidR="00EE7843" w:rsidRDefault="00EE7843" w:rsidP="00AF4E81">
            <w:r>
              <w:t xml:space="preserve">En tant que client, je peux m’inscrire </w:t>
            </w:r>
            <w:r>
              <w:t>à</w:t>
            </w:r>
            <w:r>
              <w:t xml:space="preserve"> un programme sportif.</w:t>
            </w:r>
          </w:p>
        </w:tc>
      </w:tr>
      <w:tr w:rsidR="00EE7843" w14:paraId="5D67AAA1" w14:textId="77777777" w:rsidTr="00AF4E81">
        <w:tc>
          <w:tcPr>
            <w:tcW w:w="5012" w:type="dxa"/>
          </w:tcPr>
          <w:p w14:paraId="55655D7A" w14:textId="77777777" w:rsidR="00EE7843" w:rsidRDefault="00EE7843" w:rsidP="00AF4E81">
            <w:r>
              <w:t>Critère d’acceptation</w:t>
            </w:r>
          </w:p>
        </w:tc>
        <w:tc>
          <w:tcPr>
            <w:tcW w:w="5012" w:type="dxa"/>
          </w:tcPr>
          <w:p w14:paraId="2CC00409" w14:textId="77777777" w:rsidR="00EE7843" w:rsidRDefault="00EE7843" w:rsidP="00AF4E81"/>
        </w:tc>
      </w:tr>
      <w:tr w:rsidR="00EE7843" w14:paraId="4AD818AD" w14:textId="77777777" w:rsidTr="00AF4E81">
        <w:tc>
          <w:tcPr>
            <w:tcW w:w="5012" w:type="dxa"/>
          </w:tcPr>
          <w:p w14:paraId="6D09C8C3" w14:textId="77777777" w:rsidR="00EE7843" w:rsidRDefault="00EE7843" w:rsidP="00AF4E81">
            <w:r>
              <w:t>Priorité</w:t>
            </w:r>
          </w:p>
        </w:tc>
        <w:tc>
          <w:tcPr>
            <w:tcW w:w="5012" w:type="dxa"/>
          </w:tcPr>
          <w:p w14:paraId="2B67DEB9" w14:textId="77777777" w:rsidR="00EE7843" w:rsidRDefault="00EE7843" w:rsidP="00AF4E81"/>
        </w:tc>
      </w:tr>
    </w:tbl>
    <w:p w14:paraId="105A3441" w14:textId="77777777" w:rsidR="00EE7843" w:rsidRDefault="00EE7843" w:rsidP="004F2BD3"/>
    <w:tbl>
      <w:tblPr>
        <w:tblStyle w:val="Grilledutableau"/>
        <w:tblW w:w="0" w:type="auto"/>
        <w:tblLook w:val="04A0" w:firstRow="1" w:lastRow="0" w:firstColumn="1" w:lastColumn="0" w:noHBand="0" w:noVBand="1"/>
      </w:tblPr>
      <w:tblGrid>
        <w:gridCol w:w="5012"/>
        <w:gridCol w:w="5012"/>
      </w:tblGrid>
      <w:tr w:rsidR="00EE3A49" w14:paraId="05CAD595" w14:textId="77777777" w:rsidTr="00AF4E81">
        <w:tc>
          <w:tcPr>
            <w:tcW w:w="5012" w:type="dxa"/>
          </w:tcPr>
          <w:p w14:paraId="68EE2E1C" w14:textId="77777777" w:rsidR="00EE3A49" w:rsidRDefault="00EE3A49" w:rsidP="00AF4E81">
            <w:r>
              <w:t>Nom</w:t>
            </w:r>
          </w:p>
        </w:tc>
        <w:tc>
          <w:tcPr>
            <w:tcW w:w="5012" w:type="dxa"/>
          </w:tcPr>
          <w:p w14:paraId="146BC755" w14:textId="13B67F51" w:rsidR="00EE3A49" w:rsidRDefault="00EE3A49" w:rsidP="00AF4E81">
            <w:r w:rsidRPr="00EE3A49">
              <w:t>S</w:t>
            </w:r>
            <w:r w:rsidRPr="00EE3A49">
              <w:t>10 :</w:t>
            </w:r>
            <w:r w:rsidRPr="00EE3A49">
              <w:t xml:space="preserve"> Supprimer </w:t>
            </w:r>
            <w:r>
              <w:t xml:space="preserve">l’inscription à </w:t>
            </w:r>
            <w:r w:rsidRPr="00EE3A49">
              <w:t>un programme sportif</w:t>
            </w:r>
            <w:r>
              <w:t>.</w:t>
            </w:r>
          </w:p>
        </w:tc>
      </w:tr>
      <w:tr w:rsidR="00EE3A49" w14:paraId="07D8A359" w14:textId="77777777" w:rsidTr="00AF4E81">
        <w:tc>
          <w:tcPr>
            <w:tcW w:w="5012" w:type="dxa"/>
          </w:tcPr>
          <w:p w14:paraId="51707677" w14:textId="77777777" w:rsidR="00EE3A49" w:rsidRDefault="00EE3A49" w:rsidP="00AF4E81">
            <w:r>
              <w:lastRenderedPageBreak/>
              <w:t>Description (user story)</w:t>
            </w:r>
          </w:p>
        </w:tc>
        <w:tc>
          <w:tcPr>
            <w:tcW w:w="5012" w:type="dxa"/>
          </w:tcPr>
          <w:p w14:paraId="627D9C0E" w14:textId="32F85375" w:rsidR="00EE3A49" w:rsidRDefault="00EE3A49" w:rsidP="00AF4E81">
            <w:r>
              <w:t>En tant que client, je peux</w:t>
            </w:r>
            <w:r>
              <w:t xml:space="preserve"> supprimer m’ont inscription </w:t>
            </w:r>
            <w:r>
              <w:t>à un programme sportif.</w:t>
            </w:r>
          </w:p>
        </w:tc>
      </w:tr>
      <w:tr w:rsidR="00EE3A49" w14:paraId="157EFA32" w14:textId="77777777" w:rsidTr="00AF4E81">
        <w:tc>
          <w:tcPr>
            <w:tcW w:w="5012" w:type="dxa"/>
          </w:tcPr>
          <w:p w14:paraId="1CFF5424" w14:textId="77777777" w:rsidR="00EE3A49" w:rsidRDefault="00EE3A49" w:rsidP="00AF4E81">
            <w:r>
              <w:t>Critère d’acceptation</w:t>
            </w:r>
          </w:p>
        </w:tc>
        <w:tc>
          <w:tcPr>
            <w:tcW w:w="5012" w:type="dxa"/>
          </w:tcPr>
          <w:p w14:paraId="0A4BB582" w14:textId="77777777" w:rsidR="00EE3A49" w:rsidRDefault="00EE3A49" w:rsidP="00AF4E81"/>
        </w:tc>
      </w:tr>
      <w:tr w:rsidR="00EE3A49" w14:paraId="3C046681" w14:textId="77777777" w:rsidTr="00AF4E81">
        <w:tc>
          <w:tcPr>
            <w:tcW w:w="5012" w:type="dxa"/>
          </w:tcPr>
          <w:p w14:paraId="43510BF5" w14:textId="77777777" w:rsidR="00EE3A49" w:rsidRDefault="00EE3A49" w:rsidP="00AF4E81">
            <w:r>
              <w:t>Priorité</w:t>
            </w:r>
          </w:p>
        </w:tc>
        <w:tc>
          <w:tcPr>
            <w:tcW w:w="5012" w:type="dxa"/>
          </w:tcPr>
          <w:p w14:paraId="17448DE6" w14:textId="77777777" w:rsidR="00EE3A49" w:rsidRDefault="00EE3A49" w:rsidP="00AF4E81"/>
        </w:tc>
      </w:tr>
    </w:tbl>
    <w:p w14:paraId="04F46559" w14:textId="77777777" w:rsidR="00EE7843" w:rsidRDefault="00EE7843" w:rsidP="004F2BD3"/>
    <w:tbl>
      <w:tblPr>
        <w:tblStyle w:val="Grilledutableau"/>
        <w:tblW w:w="0" w:type="auto"/>
        <w:tblLook w:val="04A0" w:firstRow="1" w:lastRow="0" w:firstColumn="1" w:lastColumn="0" w:noHBand="0" w:noVBand="1"/>
      </w:tblPr>
      <w:tblGrid>
        <w:gridCol w:w="5012"/>
        <w:gridCol w:w="5012"/>
      </w:tblGrid>
      <w:tr w:rsidR="00EE3A49" w14:paraId="1A302487" w14:textId="77777777" w:rsidTr="00AF4E81">
        <w:tc>
          <w:tcPr>
            <w:tcW w:w="5012" w:type="dxa"/>
          </w:tcPr>
          <w:p w14:paraId="01811054" w14:textId="77777777" w:rsidR="00EE3A49" w:rsidRDefault="00EE3A49" w:rsidP="00AF4E81">
            <w:r>
              <w:t>Nom</w:t>
            </w:r>
          </w:p>
        </w:tc>
        <w:tc>
          <w:tcPr>
            <w:tcW w:w="5012" w:type="dxa"/>
          </w:tcPr>
          <w:p w14:paraId="4F5C1220" w14:textId="5C80F048" w:rsidR="00EE3A49" w:rsidRDefault="00EE3A49" w:rsidP="00AF4E81">
            <w:r>
              <w:t xml:space="preserve">S11 : </w:t>
            </w:r>
            <w:r w:rsidRPr="00EE3A49">
              <w:t xml:space="preserve">Mise </w:t>
            </w:r>
            <w:r w:rsidRPr="00EE3A49">
              <w:t>à</w:t>
            </w:r>
            <w:r w:rsidRPr="00EE3A49">
              <w:t xml:space="preserve"> jour du </w:t>
            </w:r>
            <w:r w:rsidRPr="00EE3A49">
              <w:t>statu</w:t>
            </w:r>
            <w:r w:rsidRPr="00EE3A49">
              <w:t xml:space="preserve"> du programme</w:t>
            </w:r>
          </w:p>
        </w:tc>
      </w:tr>
      <w:tr w:rsidR="00EE3A49" w14:paraId="37D7AC98" w14:textId="77777777" w:rsidTr="00AF4E81">
        <w:tc>
          <w:tcPr>
            <w:tcW w:w="5012" w:type="dxa"/>
          </w:tcPr>
          <w:p w14:paraId="43F6183F" w14:textId="77777777" w:rsidR="00EE3A49" w:rsidRDefault="00EE3A49" w:rsidP="00AF4E81">
            <w:r>
              <w:t>Description (user story)</w:t>
            </w:r>
          </w:p>
        </w:tc>
        <w:tc>
          <w:tcPr>
            <w:tcW w:w="5012" w:type="dxa"/>
          </w:tcPr>
          <w:p w14:paraId="530D147C" w14:textId="309CD34E" w:rsidR="00EE3A49" w:rsidRDefault="00EE3A49" w:rsidP="00AF4E81">
            <w:r>
              <w:t xml:space="preserve">En tant que client, je peux </w:t>
            </w:r>
            <w:r>
              <w:t>mettre à jour l’évolution de mon avancement sur le programme.</w:t>
            </w:r>
          </w:p>
        </w:tc>
      </w:tr>
      <w:tr w:rsidR="00EE3A49" w14:paraId="7133C100" w14:textId="77777777" w:rsidTr="00AF4E81">
        <w:tc>
          <w:tcPr>
            <w:tcW w:w="5012" w:type="dxa"/>
          </w:tcPr>
          <w:p w14:paraId="68050AFF" w14:textId="77777777" w:rsidR="00EE3A49" w:rsidRDefault="00EE3A49" w:rsidP="00AF4E81">
            <w:r>
              <w:t>Critère d’acceptation</w:t>
            </w:r>
          </w:p>
        </w:tc>
        <w:tc>
          <w:tcPr>
            <w:tcW w:w="5012" w:type="dxa"/>
          </w:tcPr>
          <w:p w14:paraId="2483D94A" w14:textId="77777777" w:rsidR="00EE3A49" w:rsidRDefault="00EE3A49" w:rsidP="00AF4E81"/>
        </w:tc>
      </w:tr>
      <w:tr w:rsidR="00EE3A49" w14:paraId="525EC34F" w14:textId="77777777" w:rsidTr="00AF4E81">
        <w:tc>
          <w:tcPr>
            <w:tcW w:w="5012" w:type="dxa"/>
          </w:tcPr>
          <w:p w14:paraId="69800406" w14:textId="77777777" w:rsidR="00EE3A49" w:rsidRDefault="00EE3A49" w:rsidP="00AF4E81">
            <w:r>
              <w:t>Priorité</w:t>
            </w:r>
          </w:p>
        </w:tc>
        <w:tc>
          <w:tcPr>
            <w:tcW w:w="5012" w:type="dxa"/>
          </w:tcPr>
          <w:p w14:paraId="6F275117" w14:textId="77777777" w:rsidR="00EE3A49" w:rsidRDefault="00EE3A49" w:rsidP="00AF4E81"/>
        </w:tc>
      </w:tr>
    </w:tbl>
    <w:p w14:paraId="03E4F469" w14:textId="77777777" w:rsidR="00EE3A49" w:rsidRPr="004F2BD3" w:rsidRDefault="00EE3A49" w:rsidP="004F2BD3"/>
    <w:p w14:paraId="174F5135" w14:textId="6A25E1A1" w:rsidR="00A42093" w:rsidRDefault="00A42093" w:rsidP="00A42093">
      <w:pPr>
        <w:pStyle w:val="Titre1"/>
        <w:tabs>
          <w:tab w:val="left" w:pos="9333"/>
        </w:tabs>
      </w:pPr>
      <w:bookmarkStart w:id="5" w:name="_Toc133487386"/>
      <w:r>
        <w:t>5. Méthodologie en six étapes</w:t>
      </w:r>
      <w:bookmarkEnd w:id="5"/>
    </w:p>
    <w:p w14:paraId="4DDB339B" w14:textId="5CEEF9F8" w:rsidR="00BA24F2" w:rsidRPr="00BA24F2" w:rsidRDefault="00BA24F2" w:rsidP="00BA24F2">
      <w:pPr>
        <w:pStyle w:val="Titre1"/>
      </w:pPr>
      <w:bookmarkStart w:id="6" w:name="_Toc133487387"/>
    </w:p>
    <w:p w14:paraId="23733832" w14:textId="12407528" w:rsidR="00A42093" w:rsidRDefault="00A42093" w:rsidP="00A42093">
      <w:pPr>
        <w:pStyle w:val="Titre1"/>
        <w:tabs>
          <w:tab w:val="left" w:pos="9333"/>
        </w:tabs>
      </w:pPr>
      <w:r>
        <w:t>6. Implémentation</w:t>
      </w:r>
      <w:bookmarkEnd w:id="6"/>
    </w:p>
    <w:p w14:paraId="39E6162B" w14:textId="1B199E6E" w:rsidR="00A42093" w:rsidRDefault="00A42093" w:rsidP="00A42093">
      <w:pPr>
        <w:pStyle w:val="Titre2"/>
      </w:pPr>
      <w:bookmarkStart w:id="7" w:name="_Toc133487388"/>
      <w:r>
        <w:t>6.1 Base de données</w:t>
      </w:r>
      <w:bookmarkEnd w:id="7"/>
    </w:p>
    <w:p w14:paraId="613A6465" w14:textId="68AD4D84" w:rsidR="00A42093" w:rsidRDefault="00A42093" w:rsidP="00A42093">
      <w:pPr>
        <w:pStyle w:val="Titre2"/>
      </w:pPr>
      <w:bookmarkStart w:id="8" w:name="_Toc133487389"/>
      <w:r>
        <w:t xml:space="preserve">6.2 Fonctions </w:t>
      </w:r>
      <w:bookmarkEnd w:id="8"/>
      <w:r w:rsidR="00584DDD">
        <w:t>PHP</w:t>
      </w:r>
    </w:p>
    <w:p w14:paraId="18D091A2" w14:textId="2F5F251D" w:rsidR="00BA24F2" w:rsidRDefault="00BA24F2" w:rsidP="00BA24F2">
      <w:pPr>
        <w:pStyle w:val="Titre1"/>
      </w:pPr>
      <w:r>
        <w:t>7. Plan de test et tests</w:t>
      </w:r>
    </w:p>
    <w:p w14:paraId="141D7748" w14:textId="4CB74D3C" w:rsidR="00BA24F2" w:rsidRDefault="00BA24F2" w:rsidP="00BA24F2">
      <w:pPr>
        <w:pStyle w:val="Titre2"/>
      </w:pPr>
      <w:r>
        <w:t>10.1 Périmètre des tests</w:t>
      </w:r>
    </w:p>
    <w:p w14:paraId="34387E13" w14:textId="15F6A723" w:rsidR="00BA24F2" w:rsidRDefault="00BA24F2" w:rsidP="00BA24F2">
      <w:pPr>
        <w:pStyle w:val="Titre2"/>
      </w:pPr>
      <w:r>
        <w:t>10.2 Équipement de test</w:t>
      </w:r>
    </w:p>
    <w:p w14:paraId="0A3740F6" w14:textId="5268F784" w:rsidR="00BA24F2" w:rsidRDefault="00BA24F2" w:rsidP="00BA24F2">
      <w:pPr>
        <w:pStyle w:val="Titre2"/>
      </w:pPr>
      <w:r>
        <w:t>10.3 Scénarios de test</w:t>
      </w:r>
    </w:p>
    <w:tbl>
      <w:tblPr>
        <w:tblStyle w:val="Grilledutableau"/>
        <w:tblW w:w="0" w:type="auto"/>
        <w:tblLook w:val="04A0" w:firstRow="1" w:lastRow="0" w:firstColumn="1" w:lastColumn="0" w:noHBand="0" w:noVBand="1"/>
      </w:tblPr>
      <w:tblGrid>
        <w:gridCol w:w="5012"/>
        <w:gridCol w:w="5012"/>
      </w:tblGrid>
      <w:tr w:rsidR="00BA24F2" w14:paraId="098E9F87" w14:textId="77777777" w:rsidTr="00BA24F2">
        <w:tc>
          <w:tcPr>
            <w:tcW w:w="5012" w:type="dxa"/>
          </w:tcPr>
          <w:p w14:paraId="7A9C42D6" w14:textId="530D1F05" w:rsidR="00BA24F2" w:rsidRPr="00BA24F2" w:rsidRDefault="00BA24F2" w:rsidP="00BA24F2">
            <w:pPr>
              <w:rPr>
                <w:b/>
                <w:bCs/>
              </w:rPr>
            </w:pPr>
            <w:r w:rsidRPr="00BA24F2">
              <w:rPr>
                <w:b/>
                <w:bCs/>
              </w:rPr>
              <w:t>Nom</w:t>
            </w:r>
          </w:p>
        </w:tc>
        <w:tc>
          <w:tcPr>
            <w:tcW w:w="5012" w:type="dxa"/>
          </w:tcPr>
          <w:p w14:paraId="57BD05A6" w14:textId="6FE0AF80" w:rsidR="00BA24F2" w:rsidRPr="00823DF3" w:rsidRDefault="00BA24F2" w:rsidP="00BA24F2">
            <w:pPr>
              <w:rPr>
                <w:b/>
                <w:bCs/>
              </w:rPr>
            </w:pPr>
            <w:r w:rsidRPr="00823DF3">
              <w:rPr>
                <w:b/>
                <w:bCs/>
              </w:rPr>
              <w:t>1.1 Authentification</w:t>
            </w:r>
          </w:p>
        </w:tc>
      </w:tr>
      <w:tr w:rsidR="00BA24F2" w14:paraId="4F3F127A" w14:textId="77777777" w:rsidTr="00BA24F2">
        <w:tc>
          <w:tcPr>
            <w:tcW w:w="5012" w:type="dxa"/>
          </w:tcPr>
          <w:p w14:paraId="3F8AB8F0" w14:textId="5C26CEC7" w:rsidR="00BA24F2" w:rsidRPr="00BA24F2" w:rsidRDefault="00BA24F2" w:rsidP="00BA24F2">
            <w:pPr>
              <w:rPr>
                <w:b/>
                <w:bCs/>
              </w:rPr>
            </w:pPr>
            <w:r w:rsidRPr="00BA24F2">
              <w:rPr>
                <w:b/>
                <w:bCs/>
              </w:rPr>
              <w:t>User story</w:t>
            </w:r>
          </w:p>
        </w:tc>
        <w:tc>
          <w:tcPr>
            <w:tcW w:w="5012" w:type="dxa"/>
          </w:tcPr>
          <w:p w14:paraId="47E5A02F" w14:textId="0F0A0048" w:rsidR="00BA24F2" w:rsidRDefault="00BA24F2" w:rsidP="00BA24F2">
            <w:r>
              <w:t>S5 : Authentification</w:t>
            </w:r>
          </w:p>
        </w:tc>
      </w:tr>
      <w:tr w:rsidR="00BA24F2" w14:paraId="7811D8DE" w14:textId="77777777" w:rsidTr="00BA24F2">
        <w:tc>
          <w:tcPr>
            <w:tcW w:w="5012" w:type="dxa"/>
          </w:tcPr>
          <w:p w14:paraId="41B49F46" w14:textId="0F09367D" w:rsidR="00BA24F2" w:rsidRPr="00BA24F2" w:rsidRDefault="00BA24F2" w:rsidP="00BA24F2">
            <w:pPr>
              <w:rPr>
                <w:b/>
                <w:bCs/>
              </w:rPr>
            </w:pPr>
            <w:r w:rsidRPr="00BA24F2">
              <w:rPr>
                <w:b/>
                <w:bCs/>
              </w:rPr>
              <w:t>Situation</w:t>
            </w:r>
          </w:p>
        </w:tc>
        <w:tc>
          <w:tcPr>
            <w:tcW w:w="5012" w:type="dxa"/>
          </w:tcPr>
          <w:p w14:paraId="494F08CF" w14:textId="1DD91570" w:rsidR="00BA24F2" w:rsidRDefault="005C2D09" w:rsidP="00BA24F2">
            <w:r>
              <w:t xml:space="preserve">L’utilisateur dois indiquer dans les champs correspondant sont </w:t>
            </w:r>
            <w:proofErr w:type="gramStart"/>
            <w:r>
              <w:t>email</w:t>
            </w:r>
            <w:proofErr w:type="gramEnd"/>
            <w:r>
              <w:t xml:space="preserve"> et son mot de passe. </w:t>
            </w:r>
          </w:p>
        </w:tc>
      </w:tr>
      <w:tr w:rsidR="00BA24F2" w14:paraId="28367F0E" w14:textId="77777777" w:rsidTr="00BA24F2">
        <w:tc>
          <w:tcPr>
            <w:tcW w:w="5012" w:type="dxa"/>
          </w:tcPr>
          <w:p w14:paraId="5FB9BD86" w14:textId="740B6863" w:rsidR="00BA24F2" w:rsidRPr="00BA24F2" w:rsidRDefault="00BA24F2" w:rsidP="00BA24F2">
            <w:pPr>
              <w:rPr>
                <w:b/>
                <w:bCs/>
              </w:rPr>
            </w:pPr>
            <w:r w:rsidRPr="00BA24F2">
              <w:rPr>
                <w:b/>
                <w:bCs/>
              </w:rPr>
              <w:t>Résultats</w:t>
            </w:r>
          </w:p>
        </w:tc>
        <w:tc>
          <w:tcPr>
            <w:tcW w:w="5012" w:type="dxa"/>
          </w:tcPr>
          <w:p w14:paraId="73A8A7B3" w14:textId="11FD2E98" w:rsidR="00BA24F2" w:rsidRDefault="005C2D09" w:rsidP="00BA24F2">
            <w:r>
              <w:t>Redirection vers la page accueil du client</w:t>
            </w:r>
          </w:p>
        </w:tc>
      </w:tr>
      <w:tr w:rsidR="00BA24F2" w14:paraId="015110C5" w14:textId="77777777" w:rsidTr="00BA24F2">
        <w:tc>
          <w:tcPr>
            <w:tcW w:w="5012" w:type="dxa"/>
          </w:tcPr>
          <w:p w14:paraId="4DB50DD5" w14:textId="075C442C" w:rsidR="00BA24F2" w:rsidRPr="00BA24F2" w:rsidRDefault="00BA24F2" w:rsidP="00BA24F2">
            <w:pPr>
              <w:rPr>
                <w:b/>
                <w:bCs/>
              </w:rPr>
            </w:pPr>
            <w:r w:rsidRPr="00BA24F2">
              <w:rPr>
                <w:b/>
                <w:bCs/>
              </w:rPr>
              <w:t>Statut</w:t>
            </w:r>
          </w:p>
        </w:tc>
        <w:tc>
          <w:tcPr>
            <w:tcW w:w="5012" w:type="dxa"/>
          </w:tcPr>
          <w:p w14:paraId="35E084BD" w14:textId="3D268BAF" w:rsidR="00BA24F2" w:rsidRDefault="005C2D09" w:rsidP="00BA24F2">
            <w:r>
              <w:t>KO</w:t>
            </w:r>
          </w:p>
        </w:tc>
      </w:tr>
    </w:tbl>
    <w:p w14:paraId="4C514B28" w14:textId="77777777" w:rsidR="00BA24F2" w:rsidRDefault="00BA24F2" w:rsidP="00BA24F2"/>
    <w:tbl>
      <w:tblPr>
        <w:tblStyle w:val="Grilledutableau"/>
        <w:tblW w:w="0" w:type="auto"/>
        <w:tblLook w:val="04A0" w:firstRow="1" w:lastRow="0" w:firstColumn="1" w:lastColumn="0" w:noHBand="0" w:noVBand="1"/>
      </w:tblPr>
      <w:tblGrid>
        <w:gridCol w:w="5012"/>
        <w:gridCol w:w="5012"/>
      </w:tblGrid>
      <w:tr w:rsidR="005C2D09" w14:paraId="11A5A1C3" w14:textId="77777777" w:rsidTr="00AF4E81">
        <w:tc>
          <w:tcPr>
            <w:tcW w:w="5012" w:type="dxa"/>
          </w:tcPr>
          <w:p w14:paraId="3DA22A23" w14:textId="77777777" w:rsidR="005C2D09" w:rsidRPr="00BA24F2" w:rsidRDefault="005C2D09" w:rsidP="00AF4E81">
            <w:pPr>
              <w:rPr>
                <w:b/>
                <w:bCs/>
              </w:rPr>
            </w:pPr>
            <w:r w:rsidRPr="00BA24F2">
              <w:rPr>
                <w:b/>
                <w:bCs/>
              </w:rPr>
              <w:t>Nom</w:t>
            </w:r>
          </w:p>
        </w:tc>
        <w:tc>
          <w:tcPr>
            <w:tcW w:w="5012" w:type="dxa"/>
          </w:tcPr>
          <w:p w14:paraId="11374D85" w14:textId="1B086141" w:rsidR="005C2D09" w:rsidRPr="00823DF3" w:rsidRDefault="005C2D09" w:rsidP="00AF4E81">
            <w:pPr>
              <w:rPr>
                <w:b/>
                <w:bCs/>
              </w:rPr>
            </w:pPr>
            <w:r w:rsidRPr="00823DF3">
              <w:rPr>
                <w:b/>
                <w:bCs/>
              </w:rPr>
              <w:t>2</w:t>
            </w:r>
            <w:r w:rsidRPr="00823DF3">
              <w:rPr>
                <w:b/>
                <w:bCs/>
              </w:rPr>
              <w:t xml:space="preserve">.1 </w:t>
            </w:r>
            <w:r w:rsidRPr="00823DF3">
              <w:rPr>
                <w:b/>
                <w:bCs/>
              </w:rPr>
              <w:t xml:space="preserve">Affichage des programmes </w:t>
            </w:r>
            <w:r w:rsidR="003D48ED">
              <w:rPr>
                <w:b/>
                <w:bCs/>
              </w:rPr>
              <w:t>(Compte Client)</w:t>
            </w:r>
          </w:p>
        </w:tc>
      </w:tr>
      <w:tr w:rsidR="005C2D09" w14:paraId="5B61FC6C" w14:textId="77777777" w:rsidTr="00AF4E81">
        <w:tc>
          <w:tcPr>
            <w:tcW w:w="5012" w:type="dxa"/>
          </w:tcPr>
          <w:p w14:paraId="1A3B8365" w14:textId="77777777" w:rsidR="005C2D09" w:rsidRPr="00BA24F2" w:rsidRDefault="005C2D09" w:rsidP="00AF4E81">
            <w:pPr>
              <w:rPr>
                <w:b/>
                <w:bCs/>
              </w:rPr>
            </w:pPr>
            <w:r w:rsidRPr="00BA24F2">
              <w:rPr>
                <w:b/>
                <w:bCs/>
              </w:rPr>
              <w:t>User story</w:t>
            </w:r>
          </w:p>
        </w:tc>
        <w:tc>
          <w:tcPr>
            <w:tcW w:w="5012" w:type="dxa"/>
          </w:tcPr>
          <w:p w14:paraId="782C6D17" w14:textId="4B9C70A1" w:rsidR="005C2D09" w:rsidRDefault="005C2D09" w:rsidP="00AF4E81">
            <w:r>
              <w:t>S</w:t>
            </w:r>
            <w:r>
              <w:t>6</w:t>
            </w:r>
            <w:r>
              <w:t xml:space="preserve"> : </w:t>
            </w:r>
            <w:r>
              <w:t>Affichage des programmes ou le client est inscrit.</w:t>
            </w:r>
          </w:p>
        </w:tc>
      </w:tr>
      <w:tr w:rsidR="005C2D09" w14:paraId="470B4E53" w14:textId="77777777" w:rsidTr="00AF4E81">
        <w:tc>
          <w:tcPr>
            <w:tcW w:w="5012" w:type="dxa"/>
          </w:tcPr>
          <w:p w14:paraId="591D98D2" w14:textId="77777777" w:rsidR="005C2D09" w:rsidRPr="00BA24F2" w:rsidRDefault="005C2D09" w:rsidP="00AF4E81">
            <w:pPr>
              <w:rPr>
                <w:b/>
                <w:bCs/>
              </w:rPr>
            </w:pPr>
            <w:r w:rsidRPr="00BA24F2">
              <w:rPr>
                <w:b/>
                <w:bCs/>
              </w:rPr>
              <w:t>Situation</w:t>
            </w:r>
          </w:p>
        </w:tc>
        <w:tc>
          <w:tcPr>
            <w:tcW w:w="5012" w:type="dxa"/>
          </w:tcPr>
          <w:p w14:paraId="77F666FE" w14:textId="60F0E6FA" w:rsidR="009043BD" w:rsidRDefault="009043BD" w:rsidP="009043BD">
            <w:pPr>
              <w:spacing w:line="240" w:lineRule="auto"/>
            </w:pPr>
            <w:r>
              <w:t xml:space="preserve">Lorsque le client se connecte sur sa page d'accueil, il devrait voir une section dédiée aux programmes de sport auxquels il est </w:t>
            </w:r>
            <w:r>
              <w:lastRenderedPageBreak/>
              <w:t>inscrit. Cette section devrait afficher le nom du coach, une photo de celui-ci et un bouton de désabonnement permettant de se retirer du programme. Les informations relatives au programme, telles que son nom et ses notes sous forme d'étoiles, devraient également être affichées.</w:t>
            </w:r>
          </w:p>
          <w:p w14:paraId="5F7C851B" w14:textId="42DA1BEE" w:rsidR="005C2D09" w:rsidRDefault="009043BD" w:rsidP="009043BD">
            <w:r>
              <w:t>En plus de cela, une autre section sous forme de grille devrait être présente, affichant les informations suivantes pour chaque programme : son nom et un lien vers sa page détaillée, la date de début et la date de fin du programme, le prénom et le nom du coach en charge du programme, ainsi que le statut actuel du programme.</w:t>
            </w:r>
          </w:p>
        </w:tc>
      </w:tr>
      <w:tr w:rsidR="005C2D09" w14:paraId="611BFCEA" w14:textId="77777777" w:rsidTr="00AF4E81">
        <w:tc>
          <w:tcPr>
            <w:tcW w:w="5012" w:type="dxa"/>
          </w:tcPr>
          <w:p w14:paraId="17C8A71D" w14:textId="77777777" w:rsidR="005C2D09" w:rsidRPr="00BA24F2" w:rsidRDefault="005C2D09" w:rsidP="00AF4E81">
            <w:pPr>
              <w:rPr>
                <w:b/>
                <w:bCs/>
              </w:rPr>
            </w:pPr>
            <w:r w:rsidRPr="00BA24F2">
              <w:rPr>
                <w:b/>
                <w:bCs/>
              </w:rPr>
              <w:lastRenderedPageBreak/>
              <w:t>Résultats</w:t>
            </w:r>
          </w:p>
        </w:tc>
        <w:tc>
          <w:tcPr>
            <w:tcW w:w="5012" w:type="dxa"/>
          </w:tcPr>
          <w:p w14:paraId="07BFB8AA" w14:textId="5C8DD4FF" w:rsidR="005C2D09" w:rsidRDefault="00823DF3" w:rsidP="00AF4E81">
            <w:r>
              <w:t>Affich</w:t>
            </w:r>
            <w:r w:rsidR="003D48ED">
              <w:t>age d</w:t>
            </w:r>
            <w:r>
              <w:t>es éléments demandés correctement.</w:t>
            </w:r>
          </w:p>
        </w:tc>
      </w:tr>
      <w:tr w:rsidR="005C2D09" w14:paraId="522D6F44" w14:textId="77777777" w:rsidTr="00AF4E81">
        <w:tc>
          <w:tcPr>
            <w:tcW w:w="5012" w:type="dxa"/>
          </w:tcPr>
          <w:p w14:paraId="09C28ED4" w14:textId="77777777" w:rsidR="005C2D09" w:rsidRPr="00BA24F2" w:rsidRDefault="005C2D09" w:rsidP="00AF4E81">
            <w:pPr>
              <w:rPr>
                <w:b/>
                <w:bCs/>
              </w:rPr>
            </w:pPr>
            <w:r w:rsidRPr="00BA24F2">
              <w:rPr>
                <w:b/>
                <w:bCs/>
              </w:rPr>
              <w:t>Statut</w:t>
            </w:r>
          </w:p>
        </w:tc>
        <w:tc>
          <w:tcPr>
            <w:tcW w:w="5012" w:type="dxa"/>
          </w:tcPr>
          <w:p w14:paraId="07EE0B20" w14:textId="77777777" w:rsidR="005C2D09" w:rsidRDefault="005C2D09" w:rsidP="00AF4E81">
            <w:r>
              <w:t>KO</w:t>
            </w:r>
          </w:p>
        </w:tc>
      </w:tr>
    </w:tbl>
    <w:p w14:paraId="172B16BF" w14:textId="1D70A4C0" w:rsidR="005C2D09" w:rsidRDefault="005C2D09" w:rsidP="00BA24F2"/>
    <w:tbl>
      <w:tblPr>
        <w:tblStyle w:val="Grilledutableau"/>
        <w:tblW w:w="0" w:type="auto"/>
        <w:tblLook w:val="04A0" w:firstRow="1" w:lastRow="0" w:firstColumn="1" w:lastColumn="0" w:noHBand="0" w:noVBand="1"/>
      </w:tblPr>
      <w:tblGrid>
        <w:gridCol w:w="5012"/>
        <w:gridCol w:w="5012"/>
      </w:tblGrid>
      <w:tr w:rsidR="003D48ED" w14:paraId="6C67A431" w14:textId="77777777" w:rsidTr="00AF4E81">
        <w:tc>
          <w:tcPr>
            <w:tcW w:w="5012" w:type="dxa"/>
          </w:tcPr>
          <w:p w14:paraId="24CB3EDA" w14:textId="77777777" w:rsidR="003D48ED" w:rsidRPr="00BA24F2" w:rsidRDefault="003D48ED" w:rsidP="00AF4E81">
            <w:pPr>
              <w:rPr>
                <w:b/>
                <w:bCs/>
              </w:rPr>
            </w:pPr>
            <w:r w:rsidRPr="00BA24F2">
              <w:rPr>
                <w:b/>
                <w:bCs/>
              </w:rPr>
              <w:t>Nom</w:t>
            </w:r>
          </w:p>
        </w:tc>
        <w:tc>
          <w:tcPr>
            <w:tcW w:w="5012" w:type="dxa"/>
          </w:tcPr>
          <w:p w14:paraId="2436FBD3" w14:textId="194B59D1" w:rsidR="003D48ED" w:rsidRPr="003D48ED" w:rsidRDefault="003D48ED" w:rsidP="00AF4E81">
            <w:pPr>
              <w:rPr>
                <w:b/>
                <w:bCs/>
              </w:rPr>
            </w:pPr>
            <w:r>
              <w:rPr>
                <w:b/>
                <w:bCs/>
              </w:rPr>
              <w:t>3</w:t>
            </w:r>
            <w:r w:rsidRPr="003D48ED">
              <w:rPr>
                <w:b/>
                <w:bCs/>
              </w:rPr>
              <w:t xml:space="preserve">.1 </w:t>
            </w:r>
            <w:r>
              <w:rPr>
                <w:b/>
                <w:bCs/>
              </w:rPr>
              <w:t>Affichage des programmes (Compte Coach)</w:t>
            </w:r>
          </w:p>
        </w:tc>
      </w:tr>
      <w:tr w:rsidR="003D48ED" w14:paraId="52CFE7E1" w14:textId="77777777" w:rsidTr="00AF4E81">
        <w:tc>
          <w:tcPr>
            <w:tcW w:w="5012" w:type="dxa"/>
          </w:tcPr>
          <w:p w14:paraId="5F12E422" w14:textId="77777777" w:rsidR="003D48ED" w:rsidRPr="00BA24F2" w:rsidRDefault="003D48ED" w:rsidP="00AF4E81">
            <w:pPr>
              <w:rPr>
                <w:b/>
                <w:bCs/>
              </w:rPr>
            </w:pPr>
            <w:r w:rsidRPr="00BA24F2">
              <w:rPr>
                <w:b/>
                <w:bCs/>
              </w:rPr>
              <w:t>User story</w:t>
            </w:r>
          </w:p>
        </w:tc>
        <w:tc>
          <w:tcPr>
            <w:tcW w:w="5012" w:type="dxa"/>
          </w:tcPr>
          <w:p w14:paraId="72C6E1C3" w14:textId="61273513" w:rsidR="003D48ED" w:rsidRDefault="003D48ED" w:rsidP="00AF4E81">
            <w:r w:rsidRPr="003D48ED">
              <w:t>S</w:t>
            </w:r>
            <w:r w:rsidR="009043BD" w:rsidRPr="003D48ED">
              <w:t>7 :</w:t>
            </w:r>
            <w:r w:rsidRPr="003D48ED">
              <w:t xml:space="preserve"> Affichage des programmes que le coach gère</w:t>
            </w:r>
          </w:p>
        </w:tc>
      </w:tr>
      <w:tr w:rsidR="003D48ED" w14:paraId="28BC3F46" w14:textId="77777777" w:rsidTr="00AF4E81">
        <w:tc>
          <w:tcPr>
            <w:tcW w:w="5012" w:type="dxa"/>
          </w:tcPr>
          <w:p w14:paraId="0CFF8E44" w14:textId="77777777" w:rsidR="003D48ED" w:rsidRPr="00BA24F2" w:rsidRDefault="003D48ED" w:rsidP="00AF4E81">
            <w:pPr>
              <w:rPr>
                <w:b/>
                <w:bCs/>
              </w:rPr>
            </w:pPr>
            <w:r w:rsidRPr="00BA24F2">
              <w:rPr>
                <w:b/>
                <w:bCs/>
              </w:rPr>
              <w:t>Situation</w:t>
            </w:r>
          </w:p>
        </w:tc>
        <w:tc>
          <w:tcPr>
            <w:tcW w:w="5012" w:type="dxa"/>
          </w:tcPr>
          <w:p w14:paraId="43016CEB" w14:textId="534B2E6E" w:rsidR="003D48ED" w:rsidRDefault="003D48ED" w:rsidP="00AF4E81">
            <w:r>
              <w:t>Quand le coach arrive sur sa page d’accueil il doit voir une photo de lui, son nom complet, sa note sous forme d’étoiles et une grille avec tous ses programmes détaillé</w:t>
            </w:r>
          </w:p>
        </w:tc>
      </w:tr>
      <w:tr w:rsidR="003D48ED" w14:paraId="043CA7F2" w14:textId="77777777" w:rsidTr="00AF4E81">
        <w:tc>
          <w:tcPr>
            <w:tcW w:w="5012" w:type="dxa"/>
          </w:tcPr>
          <w:p w14:paraId="58D43A58" w14:textId="77777777" w:rsidR="003D48ED" w:rsidRPr="00BA24F2" w:rsidRDefault="003D48ED" w:rsidP="00AF4E81">
            <w:pPr>
              <w:rPr>
                <w:b/>
                <w:bCs/>
              </w:rPr>
            </w:pPr>
            <w:r w:rsidRPr="00BA24F2">
              <w:rPr>
                <w:b/>
                <w:bCs/>
              </w:rPr>
              <w:t>Résultats</w:t>
            </w:r>
          </w:p>
        </w:tc>
        <w:tc>
          <w:tcPr>
            <w:tcW w:w="5012" w:type="dxa"/>
          </w:tcPr>
          <w:p w14:paraId="60CF1A9B" w14:textId="1CB2EC9B" w:rsidR="003D48ED" w:rsidRDefault="003D48ED" w:rsidP="00AF4E81">
            <w:r>
              <w:t>Affichage des éléments demandés correctement.</w:t>
            </w:r>
          </w:p>
        </w:tc>
      </w:tr>
      <w:tr w:rsidR="003D48ED" w14:paraId="5CECD5CA" w14:textId="77777777" w:rsidTr="00AF4E81">
        <w:tc>
          <w:tcPr>
            <w:tcW w:w="5012" w:type="dxa"/>
          </w:tcPr>
          <w:p w14:paraId="26039727" w14:textId="77777777" w:rsidR="003D48ED" w:rsidRPr="00BA24F2" w:rsidRDefault="003D48ED" w:rsidP="00AF4E81">
            <w:pPr>
              <w:rPr>
                <w:b/>
                <w:bCs/>
              </w:rPr>
            </w:pPr>
            <w:r w:rsidRPr="00BA24F2">
              <w:rPr>
                <w:b/>
                <w:bCs/>
              </w:rPr>
              <w:t>Statut</w:t>
            </w:r>
          </w:p>
        </w:tc>
        <w:tc>
          <w:tcPr>
            <w:tcW w:w="5012" w:type="dxa"/>
          </w:tcPr>
          <w:p w14:paraId="72CA7B65" w14:textId="77777777" w:rsidR="003D48ED" w:rsidRDefault="003D48ED" w:rsidP="00AF4E81">
            <w:r>
              <w:t>KO</w:t>
            </w:r>
          </w:p>
        </w:tc>
      </w:tr>
    </w:tbl>
    <w:p w14:paraId="07A6CB20" w14:textId="77777777" w:rsidR="003D48ED" w:rsidRDefault="003D48ED" w:rsidP="00BA24F2"/>
    <w:tbl>
      <w:tblPr>
        <w:tblStyle w:val="Grilledutableau"/>
        <w:tblW w:w="0" w:type="auto"/>
        <w:tblLook w:val="04A0" w:firstRow="1" w:lastRow="0" w:firstColumn="1" w:lastColumn="0" w:noHBand="0" w:noVBand="1"/>
      </w:tblPr>
      <w:tblGrid>
        <w:gridCol w:w="5012"/>
        <w:gridCol w:w="5012"/>
      </w:tblGrid>
      <w:tr w:rsidR="009043BD" w14:paraId="5D290602" w14:textId="77777777" w:rsidTr="00AF4E81">
        <w:tc>
          <w:tcPr>
            <w:tcW w:w="5012" w:type="dxa"/>
          </w:tcPr>
          <w:p w14:paraId="3FEEF296" w14:textId="77777777" w:rsidR="009043BD" w:rsidRPr="00BA24F2" w:rsidRDefault="009043BD" w:rsidP="00AF4E81">
            <w:pPr>
              <w:rPr>
                <w:b/>
                <w:bCs/>
              </w:rPr>
            </w:pPr>
            <w:r w:rsidRPr="00BA24F2">
              <w:rPr>
                <w:b/>
                <w:bCs/>
              </w:rPr>
              <w:t>Nom</w:t>
            </w:r>
          </w:p>
        </w:tc>
        <w:tc>
          <w:tcPr>
            <w:tcW w:w="5012" w:type="dxa"/>
          </w:tcPr>
          <w:p w14:paraId="4CDD3437" w14:textId="6EDC72F4" w:rsidR="009043BD" w:rsidRPr="003D48ED" w:rsidRDefault="009043BD" w:rsidP="00AF4E81">
            <w:pPr>
              <w:rPr>
                <w:b/>
                <w:bCs/>
              </w:rPr>
            </w:pPr>
            <w:r>
              <w:rPr>
                <w:b/>
                <w:bCs/>
              </w:rPr>
              <w:t>4</w:t>
            </w:r>
            <w:r w:rsidRPr="003D48ED">
              <w:rPr>
                <w:b/>
                <w:bCs/>
              </w:rPr>
              <w:t xml:space="preserve">.1 </w:t>
            </w:r>
            <w:r>
              <w:rPr>
                <w:b/>
                <w:bCs/>
              </w:rPr>
              <w:t>Affichage d</w:t>
            </w:r>
            <w:r>
              <w:rPr>
                <w:b/>
                <w:bCs/>
              </w:rPr>
              <w:t>’un</w:t>
            </w:r>
            <w:r>
              <w:rPr>
                <w:b/>
                <w:bCs/>
              </w:rPr>
              <w:t xml:space="preserve"> programme</w:t>
            </w:r>
            <w:r>
              <w:rPr>
                <w:b/>
                <w:bCs/>
              </w:rPr>
              <w:t xml:space="preserve"> en détail.</w:t>
            </w:r>
          </w:p>
        </w:tc>
      </w:tr>
      <w:tr w:rsidR="009043BD" w14:paraId="5356D247" w14:textId="77777777" w:rsidTr="00AF4E81">
        <w:tc>
          <w:tcPr>
            <w:tcW w:w="5012" w:type="dxa"/>
          </w:tcPr>
          <w:p w14:paraId="09D86760" w14:textId="77777777" w:rsidR="009043BD" w:rsidRPr="00BA24F2" w:rsidRDefault="009043BD" w:rsidP="00AF4E81">
            <w:pPr>
              <w:rPr>
                <w:b/>
                <w:bCs/>
              </w:rPr>
            </w:pPr>
            <w:r w:rsidRPr="00BA24F2">
              <w:rPr>
                <w:b/>
                <w:bCs/>
              </w:rPr>
              <w:t>User story</w:t>
            </w:r>
          </w:p>
        </w:tc>
        <w:tc>
          <w:tcPr>
            <w:tcW w:w="5012" w:type="dxa"/>
          </w:tcPr>
          <w:p w14:paraId="4E028FE3" w14:textId="40E571E6" w:rsidR="009043BD" w:rsidRDefault="009043BD" w:rsidP="00AF4E81">
            <w:r>
              <w:t>S</w:t>
            </w:r>
            <w:r w:rsidRPr="003D48ED">
              <w:t>7</w:t>
            </w:r>
            <w:r>
              <w:t xml:space="preserve"> </w:t>
            </w:r>
            <w:r w:rsidRPr="003D48ED">
              <w:t>: Affichage des programmes que le coach gère</w:t>
            </w:r>
          </w:p>
        </w:tc>
      </w:tr>
      <w:tr w:rsidR="009043BD" w14:paraId="208E54C3" w14:textId="77777777" w:rsidTr="00AF4E81">
        <w:tc>
          <w:tcPr>
            <w:tcW w:w="5012" w:type="dxa"/>
          </w:tcPr>
          <w:p w14:paraId="44CDCD54" w14:textId="77777777" w:rsidR="009043BD" w:rsidRPr="00BA24F2" w:rsidRDefault="009043BD" w:rsidP="00AF4E81">
            <w:pPr>
              <w:rPr>
                <w:b/>
                <w:bCs/>
              </w:rPr>
            </w:pPr>
            <w:r w:rsidRPr="00BA24F2">
              <w:rPr>
                <w:b/>
                <w:bCs/>
              </w:rPr>
              <w:t>Situation</w:t>
            </w:r>
          </w:p>
        </w:tc>
        <w:tc>
          <w:tcPr>
            <w:tcW w:w="5012" w:type="dxa"/>
          </w:tcPr>
          <w:p w14:paraId="264AD9B2" w14:textId="77777777" w:rsidR="009043BD" w:rsidRDefault="009043BD" w:rsidP="00AF4E81">
            <w:r>
              <w:t>Quand le coach arrive sur sa page d’accueil il doit voir une photo de lui, son nom complet, sa note sous forme d’étoiles et une grille avec tous ses programmes détaillé</w:t>
            </w:r>
          </w:p>
        </w:tc>
      </w:tr>
      <w:tr w:rsidR="009043BD" w14:paraId="7EF09ADE" w14:textId="77777777" w:rsidTr="00AF4E81">
        <w:tc>
          <w:tcPr>
            <w:tcW w:w="5012" w:type="dxa"/>
          </w:tcPr>
          <w:p w14:paraId="0F56812E" w14:textId="77777777" w:rsidR="009043BD" w:rsidRPr="00BA24F2" w:rsidRDefault="009043BD" w:rsidP="00AF4E81">
            <w:pPr>
              <w:rPr>
                <w:b/>
                <w:bCs/>
              </w:rPr>
            </w:pPr>
            <w:r w:rsidRPr="00BA24F2">
              <w:rPr>
                <w:b/>
                <w:bCs/>
              </w:rPr>
              <w:t>Résultats</w:t>
            </w:r>
          </w:p>
        </w:tc>
        <w:tc>
          <w:tcPr>
            <w:tcW w:w="5012" w:type="dxa"/>
          </w:tcPr>
          <w:p w14:paraId="04A66801" w14:textId="77777777" w:rsidR="009043BD" w:rsidRDefault="009043BD" w:rsidP="00AF4E81">
            <w:r>
              <w:t>Affichage des éléments demandés correctement.</w:t>
            </w:r>
          </w:p>
        </w:tc>
      </w:tr>
      <w:tr w:rsidR="009043BD" w14:paraId="14CF19E4" w14:textId="77777777" w:rsidTr="00AF4E81">
        <w:tc>
          <w:tcPr>
            <w:tcW w:w="5012" w:type="dxa"/>
          </w:tcPr>
          <w:p w14:paraId="6F7232CD" w14:textId="77777777" w:rsidR="009043BD" w:rsidRPr="00BA24F2" w:rsidRDefault="009043BD" w:rsidP="00AF4E81">
            <w:pPr>
              <w:rPr>
                <w:b/>
                <w:bCs/>
              </w:rPr>
            </w:pPr>
            <w:r w:rsidRPr="00BA24F2">
              <w:rPr>
                <w:b/>
                <w:bCs/>
              </w:rPr>
              <w:t>Statut</w:t>
            </w:r>
          </w:p>
        </w:tc>
        <w:tc>
          <w:tcPr>
            <w:tcW w:w="5012" w:type="dxa"/>
          </w:tcPr>
          <w:p w14:paraId="0B13E1EE" w14:textId="77777777" w:rsidR="009043BD" w:rsidRDefault="009043BD" w:rsidP="00AF4E81">
            <w:r>
              <w:t>KO</w:t>
            </w:r>
          </w:p>
        </w:tc>
      </w:tr>
    </w:tbl>
    <w:p w14:paraId="165B1986" w14:textId="77777777" w:rsidR="009043BD" w:rsidRPr="00BA24F2" w:rsidRDefault="009043BD" w:rsidP="00BA24F2"/>
    <w:sectPr w:rsidR="009043BD" w:rsidRPr="00BA24F2" w:rsidSect="00134E87">
      <w:headerReference w:type="default" r:id="rId8"/>
      <w:footerReference w:type="default" r:id="rId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51317" w14:textId="77777777" w:rsidR="002A1CF5" w:rsidRDefault="002A1CF5">
      <w:r>
        <w:separator/>
      </w:r>
    </w:p>
    <w:p w14:paraId="080A130E" w14:textId="77777777" w:rsidR="002A1CF5" w:rsidRDefault="002A1CF5"/>
  </w:endnote>
  <w:endnote w:type="continuationSeparator" w:id="0">
    <w:p w14:paraId="0DF1360A" w14:textId="77777777" w:rsidR="002A1CF5" w:rsidRDefault="002A1CF5">
      <w:r>
        <w:continuationSeparator/>
      </w:r>
    </w:p>
    <w:p w14:paraId="79B2E496" w14:textId="77777777" w:rsidR="002A1CF5" w:rsidRDefault="002A1C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b/>
        <w:bCs/>
        <w:noProof/>
      </w:rPr>
    </w:sdtEndPr>
    <w:sdtContent>
      <w:p w14:paraId="340CE405" w14:textId="0432CBC7" w:rsidR="00DF027C" w:rsidRPr="00091CAB" w:rsidRDefault="004A2EC8" w:rsidP="004A2EC8">
        <w:pPr>
          <w:pStyle w:val="Pieddepage"/>
          <w:jc w:val="center"/>
          <w:rPr>
            <w:b/>
            <w:bCs/>
          </w:rPr>
        </w:pPr>
        <w:r w:rsidRPr="00091CAB">
          <w:rPr>
            <w:bCs/>
            <w:lang w:bidi="de-DE"/>
          </w:rPr>
          <w:t xml:space="preserve">Sergio Catalan </w:t>
        </w:r>
        <w:r w:rsidRPr="00091CAB">
          <w:rPr>
            <w:bCs/>
            <w:lang w:bidi="de-DE"/>
          </w:rPr>
          <w:tab/>
        </w:r>
        <w:r w:rsidRPr="00091CAB">
          <w:rPr>
            <w:bCs/>
            <w:lang w:bidi="de-DE"/>
          </w:rPr>
          <w:tab/>
        </w:r>
        <w:r w:rsidRPr="00091CAB">
          <w:rPr>
            <w:bCs/>
            <w:lang w:bidi="de-DE"/>
          </w:rPr>
          <w:tab/>
          <w:t xml:space="preserve">Travail pratique individuel </w:t>
        </w:r>
        <w:r w:rsidRPr="00091CAB">
          <w:rPr>
            <w:bCs/>
            <w:lang w:bidi="de-DE"/>
          </w:rPr>
          <w:tab/>
        </w:r>
        <w:r w:rsidRPr="00091CAB">
          <w:rPr>
            <w:bCs/>
            <w:lang w:bidi="de-DE"/>
          </w:rPr>
          <w:tab/>
        </w:r>
        <w:r w:rsidRPr="00091CAB">
          <w:rPr>
            <w:bCs/>
            <w:lang w:bidi="de-DE"/>
          </w:rPr>
          <w:tab/>
          <w:t>date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46417" w14:textId="77777777" w:rsidR="002A1CF5" w:rsidRDefault="002A1CF5">
      <w:r>
        <w:separator/>
      </w:r>
    </w:p>
    <w:p w14:paraId="2EA0939C" w14:textId="77777777" w:rsidR="002A1CF5" w:rsidRDefault="002A1CF5"/>
  </w:footnote>
  <w:footnote w:type="continuationSeparator" w:id="0">
    <w:p w14:paraId="294FC080" w14:textId="77777777" w:rsidR="002A1CF5" w:rsidRDefault="002A1CF5">
      <w:r>
        <w:continuationSeparator/>
      </w:r>
    </w:p>
    <w:p w14:paraId="7398CA82" w14:textId="77777777" w:rsidR="002A1CF5" w:rsidRDefault="002A1C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bottom w:val="single" w:sz="36" w:space="0" w:color="3B3838" w:themeColor="background2" w:themeShade="40"/>
        <w:insideH w:val="single" w:sz="36" w:space="0" w:color="3B3838" w:themeColor="background2" w:themeShade="40"/>
        <w:insideV w:val="single" w:sz="36" w:space="0" w:color="3B3838" w:themeColor="background2" w:themeShade="40"/>
      </w:tblBorders>
      <w:tblLook w:val="0000" w:firstRow="0" w:lastRow="0" w:firstColumn="0" w:lastColumn="0" w:noHBand="0" w:noVBand="0"/>
    </w:tblPr>
    <w:tblGrid>
      <w:gridCol w:w="10035"/>
    </w:tblGrid>
    <w:tr w:rsidR="00091CAB" w:rsidRPr="00091CAB" w14:paraId="27F28316" w14:textId="77777777" w:rsidTr="00134E87">
      <w:trPr>
        <w:trHeight w:val="978"/>
      </w:trPr>
      <w:tc>
        <w:tcPr>
          <w:tcW w:w="10035" w:type="dxa"/>
          <w:shd w:val="clear" w:color="auto" w:fill="auto"/>
        </w:tcPr>
        <w:p w14:paraId="0A59893C" w14:textId="77777777" w:rsidR="00D077E9" w:rsidRPr="00091CAB" w:rsidRDefault="00D077E9">
          <w:pPr>
            <w:pStyle w:val="En-tte"/>
          </w:pPr>
        </w:p>
      </w:tc>
    </w:tr>
  </w:tbl>
  <w:p w14:paraId="1D9BB6FD" w14:textId="77777777" w:rsidR="00D077E9" w:rsidRDefault="00D077E9" w:rsidP="00EE784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66"/>
    <w:rsid w:val="0002482E"/>
    <w:rsid w:val="00050324"/>
    <w:rsid w:val="0007146A"/>
    <w:rsid w:val="00091CAB"/>
    <w:rsid w:val="000A0150"/>
    <w:rsid w:val="000E63C9"/>
    <w:rsid w:val="00130E9D"/>
    <w:rsid w:val="00134E87"/>
    <w:rsid w:val="00150A6D"/>
    <w:rsid w:val="00185B35"/>
    <w:rsid w:val="001C760D"/>
    <w:rsid w:val="001F2BC8"/>
    <w:rsid w:val="001F5F6B"/>
    <w:rsid w:val="00243EBC"/>
    <w:rsid w:val="00246A35"/>
    <w:rsid w:val="00284348"/>
    <w:rsid w:val="00287E96"/>
    <w:rsid w:val="002A1CF5"/>
    <w:rsid w:val="002F51F5"/>
    <w:rsid w:val="00312137"/>
    <w:rsid w:val="00330359"/>
    <w:rsid w:val="0033762F"/>
    <w:rsid w:val="00360494"/>
    <w:rsid w:val="00366C7E"/>
    <w:rsid w:val="00377FC0"/>
    <w:rsid w:val="00384EA3"/>
    <w:rsid w:val="00386BE2"/>
    <w:rsid w:val="003A39A1"/>
    <w:rsid w:val="003C2191"/>
    <w:rsid w:val="003D3863"/>
    <w:rsid w:val="003D48ED"/>
    <w:rsid w:val="004110DE"/>
    <w:rsid w:val="0044085A"/>
    <w:rsid w:val="004A2EC8"/>
    <w:rsid w:val="004B21A5"/>
    <w:rsid w:val="004D596C"/>
    <w:rsid w:val="004F2BD3"/>
    <w:rsid w:val="005037F0"/>
    <w:rsid w:val="00516A86"/>
    <w:rsid w:val="005275F6"/>
    <w:rsid w:val="00572102"/>
    <w:rsid w:val="00584DDD"/>
    <w:rsid w:val="005C2D09"/>
    <w:rsid w:val="005D6436"/>
    <w:rsid w:val="005F1BB0"/>
    <w:rsid w:val="00656C4D"/>
    <w:rsid w:val="006D7037"/>
    <w:rsid w:val="006E5716"/>
    <w:rsid w:val="007302B3"/>
    <w:rsid w:val="00730733"/>
    <w:rsid w:val="00730E3A"/>
    <w:rsid w:val="00733D7B"/>
    <w:rsid w:val="00736AAF"/>
    <w:rsid w:val="00765B2A"/>
    <w:rsid w:val="00783A34"/>
    <w:rsid w:val="007C6B52"/>
    <w:rsid w:val="007D16C5"/>
    <w:rsid w:val="007D6966"/>
    <w:rsid w:val="00823DF3"/>
    <w:rsid w:val="00862FE4"/>
    <w:rsid w:val="0086389A"/>
    <w:rsid w:val="0087605E"/>
    <w:rsid w:val="008B1FEE"/>
    <w:rsid w:val="00903C32"/>
    <w:rsid w:val="009043BD"/>
    <w:rsid w:val="00916B16"/>
    <w:rsid w:val="009173B9"/>
    <w:rsid w:val="00932AEA"/>
    <w:rsid w:val="0093335D"/>
    <w:rsid w:val="0093613E"/>
    <w:rsid w:val="00943026"/>
    <w:rsid w:val="00966B81"/>
    <w:rsid w:val="009C7720"/>
    <w:rsid w:val="00A12ACE"/>
    <w:rsid w:val="00A23AFA"/>
    <w:rsid w:val="00A31B3E"/>
    <w:rsid w:val="00A42093"/>
    <w:rsid w:val="00A532F3"/>
    <w:rsid w:val="00A8489E"/>
    <w:rsid w:val="00A97C16"/>
    <w:rsid w:val="00AB02A7"/>
    <w:rsid w:val="00AC29F3"/>
    <w:rsid w:val="00B122CF"/>
    <w:rsid w:val="00B231E5"/>
    <w:rsid w:val="00BA24F2"/>
    <w:rsid w:val="00C02B87"/>
    <w:rsid w:val="00C4086D"/>
    <w:rsid w:val="00CA1896"/>
    <w:rsid w:val="00CB5B28"/>
    <w:rsid w:val="00CF5371"/>
    <w:rsid w:val="00D0323A"/>
    <w:rsid w:val="00D0559F"/>
    <w:rsid w:val="00D077E9"/>
    <w:rsid w:val="00D42CB7"/>
    <w:rsid w:val="00D5413D"/>
    <w:rsid w:val="00D570A9"/>
    <w:rsid w:val="00D61BD0"/>
    <w:rsid w:val="00D70D02"/>
    <w:rsid w:val="00D770C7"/>
    <w:rsid w:val="00D83D4B"/>
    <w:rsid w:val="00D86945"/>
    <w:rsid w:val="00D90290"/>
    <w:rsid w:val="00DC1DB6"/>
    <w:rsid w:val="00DD152F"/>
    <w:rsid w:val="00DE213F"/>
    <w:rsid w:val="00DF027C"/>
    <w:rsid w:val="00E00A32"/>
    <w:rsid w:val="00E22ACD"/>
    <w:rsid w:val="00E620B0"/>
    <w:rsid w:val="00E81B40"/>
    <w:rsid w:val="00EE3A49"/>
    <w:rsid w:val="00EE7843"/>
    <w:rsid w:val="00EF555B"/>
    <w:rsid w:val="00F027BB"/>
    <w:rsid w:val="00F11DCF"/>
    <w:rsid w:val="00F162EA"/>
    <w:rsid w:val="00F52D27"/>
    <w:rsid w:val="00F83527"/>
    <w:rsid w:val="00FA18AD"/>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4D485"/>
  <w15:docId w15:val="{B9BC3CED-0D3D-496B-B5A2-D1D676A1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3BD"/>
    <w:pPr>
      <w:spacing w:after="0"/>
    </w:pPr>
    <w:rPr>
      <w:rFonts w:asciiTheme="majorHAnsi" w:eastAsiaTheme="minorEastAsia" w:hAnsiTheme="majorHAnsi"/>
      <w:color w:val="3B3838" w:themeColor="background2" w:themeShade="40"/>
      <w:szCs w:val="22"/>
      <w:lang w:val="fr-CH"/>
    </w:rPr>
  </w:style>
  <w:style w:type="paragraph" w:styleId="Titre1">
    <w:name w:val="heading 1"/>
    <w:basedOn w:val="Normal"/>
    <w:link w:val="Titre1Car"/>
    <w:uiPriority w:val="4"/>
    <w:qFormat/>
    <w:rsid w:val="00D077E9"/>
    <w:pPr>
      <w:keepNext/>
      <w:spacing w:before="240" w:after="60"/>
      <w:outlineLvl w:val="0"/>
    </w:pPr>
    <w:rPr>
      <w:rFonts w:eastAsiaTheme="majorEastAsia"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7D6966"/>
    <w:pPr>
      <w:spacing w:after="200" w:line="240" w:lineRule="auto"/>
    </w:pPr>
    <w:rPr>
      <w:rFonts w:eastAsiaTheme="majorEastAsia" w:cstheme="majorBidi"/>
      <w:bCs/>
      <w:color w:val="767171" w:themeColor="background2" w:themeShade="80"/>
      <w:sz w:val="72"/>
      <w:szCs w:val="52"/>
    </w:rPr>
  </w:style>
  <w:style w:type="character" w:customStyle="1" w:styleId="TitreCar">
    <w:name w:val="Titre Car"/>
    <w:basedOn w:val="Policepardfaut"/>
    <w:link w:val="Titre"/>
    <w:uiPriority w:val="1"/>
    <w:rsid w:val="007D6966"/>
    <w:rPr>
      <w:rFonts w:asciiTheme="majorHAnsi" w:eastAsiaTheme="majorEastAsia" w:hAnsiTheme="majorHAnsi" w:cstheme="majorBidi"/>
      <w:b/>
      <w:bCs/>
      <w:color w:val="767171" w:themeColor="background2" w:themeShade="80"/>
      <w:sz w:val="72"/>
      <w:szCs w:val="52"/>
    </w:rPr>
  </w:style>
  <w:style w:type="paragraph" w:styleId="Sous-titre">
    <w:name w:val="Subtitle"/>
    <w:basedOn w:val="Normal"/>
    <w:link w:val="Sous-titreCar"/>
    <w:uiPriority w:val="2"/>
    <w:qFormat/>
    <w:rsid w:val="007D6966"/>
    <w:pPr>
      <w:framePr w:hSpace="180" w:wrap="around" w:vAnchor="text" w:hAnchor="margin" w:y="1167"/>
    </w:pPr>
    <w:rPr>
      <w:b/>
      <w:caps/>
      <w:color w:val="AEAAAA" w:themeColor="background2" w:themeShade="BF"/>
      <w:spacing w:val="20"/>
      <w:sz w:val="32"/>
    </w:rPr>
  </w:style>
  <w:style w:type="character" w:customStyle="1" w:styleId="Sous-titreCar">
    <w:name w:val="Sous-titre Car"/>
    <w:basedOn w:val="Policepardfaut"/>
    <w:link w:val="Sous-titre"/>
    <w:uiPriority w:val="2"/>
    <w:rsid w:val="007D6966"/>
    <w:rPr>
      <w:rFonts w:eastAsiaTheme="minorEastAsia"/>
      <w:caps/>
      <w:color w:val="AEAAAA" w:themeColor="background2" w:themeShade="BF"/>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Inhalt">
    <w:name w:val="Inhalt"/>
    <w:basedOn w:val="Normal"/>
    <w:link w:val="Inhaltszeichen"/>
    <w:qFormat/>
    <w:rsid w:val="007D6966"/>
    <w:rPr>
      <w:b/>
      <w:color w:val="171717" w:themeColor="background2" w:themeShade="1A"/>
    </w:rPr>
  </w:style>
  <w:style w:type="paragraph" w:customStyle="1" w:styleId="HervorhebungText">
    <w:name w:val="Hervorhebung Text"/>
    <w:basedOn w:val="Normal"/>
    <w:link w:val="HervorhebungTextzeichen"/>
    <w:qFormat/>
    <w:rsid w:val="007D6966"/>
    <w:rPr>
      <w:color w:val="171717" w:themeColor="background2" w:themeShade="1A"/>
    </w:rPr>
  </w:style>
  <w:style w:type="character" w:customStyle="1" w:styleId="Inhaltszeichen">
    <w:name w:val="Inhaltszeichen"/>
    <w:basedOn w:val="Policepardfaut"/>
    <w:link w:val="Inhalt"/>
    <w:rsid w:val="007D6966"/>
    <w:rPr>
      <w:rFonts w:eastAsiaTheme="minorEastAsia"/>
      <w:color w:val="171717" w:themeColor="background2" w:themeShade="1A"/>
      <w:sz w:val="28"/>
      <w:szCs w:val="22"/>
    </w:rPr>
  </w:style>
  <w:style w:type="character" w:customStyle="1" w:styleId="HervorhebungTextzeichen">
    <w:name w:val="Hervorhebung Textzeichen"/>
    <w:basedOn w:val="Policepardfaut"/>
    <w:link w:val="HervorhebungText"/>
    <w:rsid w:val="007D6966"/>
    <w:rPr>
      <w:rFonts w:eastAsiaTheme="minorEastAsia"/>
      <w:b/>
      <w:color w:val="171717" w:themeColor="background2" w:themeShade="1A"/>
      <w:sz w:val="28"/>
      <w:szCs w:val="22"/>
    </w:rPr>
  </w:style>
  <w:style w:type="paragraph" w:customStyle="1" w:styleId="Sous-Titreprincipal">
    <w:name w:val="Sous-Titre principal"/>
    <w:link w:val="Sous-TitreprincipalCar"/>
    <w:qFormat/>
    <w:rsid w:val="00091CAB"/>
    <w:rPr>
      <w:rFonts w:asciiTheme="majorHAnsi" w:eastAsiaTheme="majorEastAsia" w:hAnsiTheme="majorHAnsi" w:cstheme="majorBidi"/>
      <w:color w:val="AEAAAA" w:themeColor="background2" w:themeShade="BF"/>
      <w:szCs w:val="26"/>
      <w:lang w:val="fr-CH" w:bidi="de-DE"/>
    </w:rPr>
  </w:style>
  <w:style w:type="paragraph" w:styleId="En-ttedetabledesmatires">
    <w:name w:val="TOC Heading"/>
    <w:basedOn w:val="Titre1"/>
    <w:next w:val="Normal"/>
    <w:uiPriority w:val="39"/>
    <w:unhideWhenUsed/>
    <w:qFormat/>
    <w:rsid w:val="00134E87"/>
    <w:pPr>
      <w:keepLines/>
      <w:spacing w:after="0" w:line="259" w:lineRule="auto"/>
      <w:outlineLvl w:val="9"/>
    </w:pPr>
    <w:rPr>
      <w:b/>
      <w:color w:val="013A57" w:themeColor="accent1" w:themeShade="BF"/>
      <w:kern w:val="0"/>
      <w:sz w:val="32"/>
      <w:lang w:eastAsia="fr-CH"/>
    </w:rPr>
  </w:style>
  <w:style w:type="character" w:customStyle="1" w:styleId="Sous-TitreprincipalCar">
    <w:name w:val="Sous-Titre principal Car"/>
    <w:basedOn w:val="Titre2Car"/>
    <w:link w:val="Sous-Titreprincipal"/>
    <w:rsid w:val="00091CAB"/>
    <w:rPr>
      <w:rFonts w:asciiTheme="majorHAnsi" w:eastAsiaTheme="majorEastAsia" w:hAnsiTheme="majorHAnsi" w:cstheme="majorBidi"/>
      <w:color w:val="AEAAAA" w:themeColor="background2" w:themeShade="BF"/>
      <w:sz w:val="36"/>
      <w:szCs w:val="26"/>
      <w:lang w:val="fr-CH" w:bidi="de-DE"/>
    </w:rPr>
  </w:style>
  <w:style w:type="paragraph" w:styleId="TM1">
    <w:name w:val="toc 1"/>
    <w:basedOn w:val="Normal"/>
    <w:next w:val="Normal"/>
    <w:autoRedefine/>
    <w:uiPriority w:val="39"/>
    <w:unhideWhenUsed/>
    <w:rsid w:val="00134E87"/>
    <w:pPr>
      <w:spacing w:after="100"/>
    </w:pPr>
  </w:style>
  <w:style w:type="character" w:styleId="Lienhypertexte">
    <w:name w:val="Hyperlink"/>
    <w:basedOn w:val="Policepardfaut"/>
    <w:uiPriority w:val="99"/>
    <w:unhideWhenUsed/>
    <w:rsid w:val="00134E87"/>
    <w:rPr>
      <w:color w:val="3592CF" w:themeColor="hyperlink"/>
      <w:u w:val="single"/>
    </w:rPr>
  </w:style>
  <w:style w:type="paragraph" w:styleId="TM2">
    <w:name w:val="toc 2"/>
    <w:basedOn w:val="Normal"/>
    <w:next w:val="Normal"/>
    <w:autoRedefine/>
    <w:uiPriority w:val="39"/>
    <w:unhideWhenUsed/>
    <w:rsid w:val="001C760D"/>
    <w:pPr>
      <w:spacing w:after="100"/>
      <w:ind w:left="240"/>
    </w:pPr>
  </w:style>
  <w:style w:type="character" w:styleId="Mentionnonrsolue">
    <w:name w:val="Unresolved Mention"/>
    <w:basedOn w:val="Policepardfaut"/>
    <w:uiPriority w:val="99"/>
    <w:semiHidden/>
    <w:unhideWhenUsed/>
    <w:rsid w:val="001C7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40109">
      <w:bodyDiv w:val="1"/>
      <w:marLeft w:val="0"/>
      <w:marRight w:val="0"/>
      <w:marTop w:val="0"/>
      <w:marBottom w:val="0"/>
      <w:divBdr>
        <w:top w:val="none" w:sz="0" w:space="0" w:color="auto"/>
        <w:left w:val="none" w:sz="0" w:space="0" w:color="auto"/>
        <w:bottom w:val="none" w:sz="0" w:space="0" w:color="auto"/>
        <w:right w:val="none" w:sz="0" w:space="0" w:color="auto"/>
      </w:divBdr>
    </w:div>
    <w:div w:id="642007580">
      <w:bodyDiv w:val="1"/>
      <w:marLeft w:val="0"/>
      <w:marRight w:val="0"/>
      <w:marTop w:val="0"/>
      <w:marBottom w:val="0"/>
      <w:divBdr>
        <w:top w:val="none" w:sz="0" w:space="0" w:color="auto"/>
        <w:left w:val="none" w:sz="0" w:space="0" w:color="auto"/>
        <w:bottom w:val="none" w:sz="0" w:space="0" w:color="auto"/>
        <w:right w:val="none" w:sz="0" w:space="0" w:color="auto"/>
      </w:divBdr>
    </w:div>
    <w:div w:id="975649768">
      <w:bodyDiv w:val="1"/>
      <w:marLeft w:val="0"/>
      <w:marRight w:val="0"/>
      <w:marTop w:val="0"/>
      <w:marBottom w:val="0"/>
      <w:divBdr>
        <w:top w:val="none" w:sz="0" w:space="0" w:color="auto"/>
        <w:left w:val="none" w:sz="0" w:space="0" w:color="auto"/>
        <w:bottom w:val="none" w:sz="0" w:space="0" w:color="auto"/>
        <w:right w:val="none" w:sz="0" w:space="0" w:color="auto"/>
      </w:divBdr>
    </w:div>
    <w:div w:id="1384676225">
      <w:bodyDiv w:val="1"/>
      <w:marLeft w:val="0"/>
      <w:marRight w:val="0"/>
      <w:marTop w:val="0"/>
      <w:marBottom w:val="0"/>
      <w:divBdr>
        <w:top w:val="none" w:sz="0" w:space="0" w:color="auto"/>
        <w:left w:val="none" w:sz="0" w:space="0" w:color="auto"/>
        <w:bottom w:val="none" w:sz="0" w:space="0" w:color="auto"/>
        <w:right w:val="none" w:sz="0" w:space="0" w:color="auto"/>
      </w:divBdr>
    </w:div>
    <w:div w:id="1559704207">
      <w:bodyDiv w:val="1"/>
      <w:marLeft w:val="0"/>
      <w:marRight w:val="0"/>
      <w:marTop w:val="0"/>
      <w:marBottom w:val="0"/>
      <w:divBdr>
        <w:top w:val="none" w:sz="0" w:space="0" w:color="auto"/>
        <w:left w:val="none" w:sz="0" w:space="0" w:color="auto"/>
        <w:bottom w:val="none" w:sz="0" w:space="0" w:color="auto"/>
        <w:right w:val="none" w:sz="0" w:space="0" w:color="auto"/>
      </w:divBdr>
    </w:div>
    <w:div w:id="157813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edu-jayrl@eduge.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rgio.ctlng@eduge.c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_ctlng\AppData\Local\Microsoft\Office\16.0\DTS\fr-CH%7bB6813F93-5F3B-4943-8552-D98C96EFB44A%7d\%7b2C54B0E5-1B27-4FF9-A6DC-B35BFB25A9C7%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{2C54B0E5-1B27-4FF9-A6DC-B35BFB25A9C7}tf16392850_win32.dotx</Template>
  <TotalTime>248</TotalTime>
  <Pages>6</Pages>
  <Words>899</Words>
  <Characters>4948</Characters>
  <Application>Microsoft Office Word</Application>
  <DocSecurity>0</DocSecurity>
  <Lines>41</Lines>
  <Paragraphs>11</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sergio_ctlng</dc:creator>
  <cp:keywords/>
  <cp:lastModifiedBy>SERGIO CTLNG</cp:lastModifiedBy>
  <cp:revision>5</cp:revision>
  <cp:lastPrinted>2006-08-01T17:47:00Z</cp:lastPrinted>
  <dcterms:created xsi:type="dcterms:W3CDTF">2023-04-26T10:44:00Z</dcterms:created>
  <dcterms:modified xsi:type="dcterms:W3CDTF">2023-04-27T14:04:00Z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